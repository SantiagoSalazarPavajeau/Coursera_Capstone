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FB503" w14:textId="77777777" w:rsidR="00593C47" w:rsidRDefault="001135EF">
      <w:pPr>
        <w:pStyle w:val="Date"/>
      </w:pPr>
      <w:r>
        <w:t>May, 2019</w:t>
      </w:r>
    </w:p>
    <w:p w14:paraId="0F000790" w14:textId="77777777" w:rsidR="00593C47" w:rsidRDefault="001135EF">
      <w:pPr>
        <w:pStyle w:val="Title"/>
      </w:pPr>
      <w:r>
        <w:t>Orlando Benchmark</w:t>
      </w:r>
    </w:p>
    <w:p w14:paraId="0F2EE021" w14:textId="77777777" w:rsidR="00593C47" w:rsidRDefault="001135EF">
      <w:pPr>
        <w:pStyle w:val="Heading1"/>
      </w:pPr>
      <w:r>
        <w:t>index</w:t>
      </w:r>
    </w:p>
    <w:sdt>
      <w:sdtPr>
        <w:id w:val="1771513025"/>
        <w:placeholder>
          <w:docPart w:val="5410771AFBE28145896B49FA27776992"/>
        </w:placeholder>
        <w:temporary/>
        <w:showingPlcHdr/>
        <w15:appearance w15:val="hidden"/>
      </w:sdtPr>
      <w:sdtEndPr/>
      <w:sdtContent>
        <w:p w14:paraId="14590A0A" w14:textId="77777777" w:rsidR="00593C47" w:rsidRDefault="00703EF2">
          <w:r>
            <w:rPr>
              <w:noProof/>
            </w:rPr>
            <w:t>To get started right away, just tap any placeholder text (such as this) and start typing.</w:t>
          </w:r>
        </w:p>
      </w:sdtContent>
    </w:sdt>
    <w:p w14:paraId="36E2D004" w14:textId="77777777" w:rsidR="00593C47" w:rsidRDefault="001135EF">
      <w:pPr>
        <w:pStyle w:val="Heading2"/>
      </w:pPr>
      <w:r>
        <w:t>Introduction</w:t>
      </w:r>
    </w:p>
    <w:p w14:paraId="3652EDA4" w14:textId="77777777" w:rsidR="001135EF" w:rsidRDefault="001135EF">
      <w:pPr>
        <w:pStyle w:val="Heading2"/>
      </w:pPr>
      <w:r>
        <w:t>Crawling Wikipedia with Beautiful Soup</w:t>
      </w:r>
    </w:p>
    <w:p w14:paraId="26736B4C" w14:textId="77777777" w:rsidR="001135EF" w:rsidRDefault="001135EF">
      <w:pPr>
        <w:pStyle w:val="Heading2"/>
      </w:pPr>
      <w:r w:rsidRPr="001135EF">
        <w:t>Geocoder and Folium use of the Location Data</w:t>
      </w:r>
    </w:p>
    <w:p w14:paraId="34E7F75C" w14:textId="77777777" w:rsidR="001135EF" w:rsidRDefault="001135EF">
      <w:pPr>
        <w:pStyle w:val="Heading2"/>
      </w:pPr>
      <w:r>
        <w:t xml:space="preserve"> Segmentation and Clustering of the Orlando Data</w:t>
      </w:r>
    </w:p>
    <w:p w14:paraId="42095977" w14:textId="77777777" w:rsidR="001135EF" w:rsidRDefault="001135EF" w:rsidP="001135EF">
      <w:pPr>
        <w:pStyle w:val="Heading3"/>
      </w:pPr>
      <w:r>
        <w:t>By Neighborhood</w:t>
      </w:r>
    </w:p>
    <w:p w14:paraId="7BBA0A49" w14:textId="77777777" w:rsidR="001135EF" w:rsidRDefault="001135EF" w:rsidP="001135EF">
      <w:pPr>
        <w:pStyle w:val="Heading3"/>
      </w:pPr>
      <w:r>
        <w:t>By Venue Category</w:t>
      </w:r>
    </w:p>
    <w:p w14:paraId="2B298D7A" w14:textId="77777777" w:rsidR="001135EF" w:rsidRDefault="001135EF">
      <w:pPr>
        <w:pStyle w:val="Heading2"/>
      </w:pPr>
      <w:r>
        <w:t>Conclusions</w:t>
      </w:r>
    </w:p>
    <w:p w14:paraId="74255E01" w14:textId="77777777" w:rsidR="001135EF" w:rsidRDefault="001135EF" w:rsidP="001135EF">
      <w:pPr>
        <w:pStyle w:val="Heading2"/>
        <w:numPr>
          <w:ilvl w:val="0"/>
          <w:numId w:val="0"/>
        </w:numPr>
      </w:pPr>
    </w:p>
    <w:p w14:paraId="589440A7" w14:textId="77777777" w:rsidR="001135EF" w:rsidRDefault="001135EF" w:rsidP="001135EF">
      <w:pPr>
        <w:pStyle w:val="Heading2"/>
        <w:numPr>
          <w:ilvl w:val="0"/>
          <w:numId w:val="0"/>
        </w:numPr>
      </w:pPr>
    </w:p>
    <w:p w14:paraId="4A811CE9" w14:textId="77777777" w:rsidR="001135EF" w:rsidRDefault="001135EF" w:rsidP="001135EF">
      <w:pPr>
        <w:pStyle w:val="Heading2"/>
        <w:numPr>
          <w:ilvl w:val="0"/>
          <w:numId w:val="0"/>
        </w:numPr>
      </w:pPr>
    </w:p>
    <w:p w14:paraId="563EF31B" w14:textId="77777777" w:rsidR="001135EF" w:rsidRDefault="001135EF" w:rsidP="001135EF">
      <w:pPr>
        <w:pStyle w:val="Heading2"/>
        <w:numPr>
          <w:ilvl w:val="0"/>
          <w:numId w:val="0"/>
        </w:numPr>
      </w:pPr>
    </w:p>
    <w:p w14:paraId="48013231" w14:textId="77777777" w:rsidR="001135EF" w:rsidRDefault="001135EF" w:rsidP="001135EF">
      <w:pPr>
        <w:pStyle w:val="Heading2"/>
        <w:numPr>
          <w:ilvl w:val="0"/>
          <w:numId w:val="0"/>
        </w:numPr>
      </w:pPr>
    </w:p>
    <w:p w14:paraId="70EF6467" w14:textId="77777777" w:rsidR="001135EF" w:rsidRDefault="001135EF" w:rsidP="001135EF">
      <w:pPr>
        <w:pStyle w:val="Heading2"/>
        <w:numPr>
          <w:ilvl w:val="0"/>
          <w:numId w:val="0"/>
        </w:numPr>
      </w:pPr>
    </w:p>
    <w:p w14:paraId="2AEBC51F" w14:textId="77777777" w:rsidR="001135EF" w:rsidRDefault="001135EF" w:rsidP="001135EF">
      <w:pPr>
        <w:pStyle w:val="Heading2"/>
        <w:numPr>
          <w:ilvl w:val="0"/>
          <w:numId w:val="0"/>
        </w:numPr>
      </w:pPr>
    </w:p>
    <w:p w14:paraId="31F5F9EC" w14:textId="77777777" w:rsidR="001135EF" w:rsidRDefault="001135EF" w:rsidP="001135EF">
      <w:pPr>
        <w:pStyle w:val="Heading2"/>
        <w:numPr>
          <w:ilvl w:val="0"/>
          <w:numId w:val="0"/>
        </w:numPr>
      </w:pPr>
    </w:p>
    <w:p w14:paraId="4481AD66" w14:textId="77777777" w:rsidR="001135EF" w:rsidRDefault="001135EF" w:rsidP="001135EF">
      <w:pPr>
        <w:pStyle w:val="Heading2"/>
        <w:numPr>
          <w:ilvl w:val="0"/>
          <w:numId w:val="0"/>
        </w:numPr>
      </w:pPr>
    </w:p>
    <w:p w14:paraId="3DE5F3A7" w14:textId="77777777" w:rsidR="001135EF" w:rsidRDefault="001135EF" w:rsidP="001135EF">
      <w:pPr>
        <w:pStyle w:val="Heading2"/>
        <w:numPr>
          <w:ilvl w:val="0"/>
          <w:numId w:val="0"/>
        </w:numPr>
      </w:pPr>
    </w:p>
    <w:p w14:paraId="39C12017" w14:textId="77777777" w:rsidR="001135EF" w:rsidRDefault="001135EF" w:rsidP="001135EF">
      <w:pPr>
        <w:pStyle w:val="Heading2"/>
        <w:numPr>
          <w:ilvl w:val="0"/>
          <w:numId w:val="0"/>
        </w:numPr>
      </w:pPr>
    </w:p>
    <w:p w14:paraId="40F8E4B4" w14:textId="77777777" w:rsidR="001135EF" w:rsidRDefault="001135EF" w:rsidP="001135EF">
      <w:pPr>
        <w:pStyle w:val="Heading2"/>
        <w:numPr>
          <w:ilvl w:val="0"/>
          <w:numId w:val="0"/>
        </w:numPr>
      </w:pPr>
    </w:p>
    <w:p w14:paraId="276A98C5" w14:textId="77777777" w:rsidR="001135EF" w:rsidRDefault="001135EF" w:rsidP="001135EF">
      <w:pPr>
        <w:pStyle w:val="Heading2"/>
        <w:numPr>
          <w:ilvl w:val="0"/>
          <w:numId w:val="0"/>
        </w:numPr>
      </w:pPr>
    </w:p>
    <w:p w14:paraId="3F738D11" w14:textId="77777777" w:rsidR="001135EF" w:rsidRDefault="001135EF" w:rsidP="001135EF">
      <w:pPr>
        <w:pStyle w:val="Heading2"/>
        <w:numPr>
          <w:ilvl w:val="0"/>
          <w:numId w:val="0"/>
        </w:numPr>
      </w:pPr>
    </w:p>
    <w:p w14:paraId="4EF7944D" w14:textId="77777777" w:rsidR="001135EF" w:rsidRDefault="001135EF" w:rsidP="001135EF">
      <w:pPr>
        <w:pStyle w:val="Heading2"/>
        <w:numPr>
          <w:ilvl w:val="0"/>
          <w:numId w:val="0"/>
        </w:numPr>
      </w:pPr>
    </w:p>
    <w:p w14:paraId="0B01209F" w14:textId="77777777" w:rsidR="001135EF" w:rsidRDefault="001135EF" w:rsidP="001135EF">
      <w:pPr>
        <w:pStyle w:val="Heading2"/>
        <w:numPr>
          <w:ilvl w:val="0"/>
          <w:numId w:val="0"/>
        </w:numPr>
      </w:pPr>
    </w:p>
    <w:p w14:paraId="454D34A6" w14:textId="77777777" w:rsidR="001135EF" w:rsidRDefault="001135EF" w:rsidP="001135EF">
      <w:pPr>
        <w:pStyle w:val="Heading2"/>
        <w:numPr>
          <w:ilvl w:val="0"/>
          <w:numId w:val="0"/>
        </w:numPr>
      </w:pPr>
    </w:p>
    <w:p w14:paraId="3DE9A9AF" w14:textId="77777777" w:rsidR="00593C47" w:rsidRDefault="001135EF" w:rsidP="001135EF">
      <w:pPr>
        <w:pStyle w:val="Heading2"/>
        <w:numPr>
          <w:ilvl w:val="1"/>
          <w:numId w:val="2"/>
        </w:numPr>
      </w:pPr>
      <w:r>
        <w:lastRenderedPageBreak/>
        <w:t>Introduction</w:t>
      </w:r>
    </w:p>
    <w:p w14:paraId="481F6F32" w14:textId="77777777" w:rsidR="001135EF" w:rsidRDefault="001135EF" w:rsidP="001135EF">
      <w:r>
        <w:t>The Orlando area is explored for business opportunities using the Foursquare API. To do that, Wikipedia is scraped for the neighborhood names of the area and Geocoder is used to extract the coordinates of each neighborhood.</w:t>
      </w:r>
    </w:p>
    <w:p w14:paraId="78F9BC15" w14:textId="77777777" w:rsidR="001135EF" w:rsidRDefault="001135EF" w:rsidP="001135EF">
      <w:r>
        <w:t>Then with the coordinates for the neighborhoods the Foursquare API is used to get the most common categories of venues in these</w:t>
      </w:r>
      <w:r>
        <w:t xml:space="preserve"> </w:t>
      </w:r>
      <w:r>
        <w:t>neighborhoods and thus bring some conclusions as to whether there are any unmet needs in the area that could be satisfied throu</w:t>
      </w:r>
      <w:r>
        <w:t>gh an entrepreneurship project.</w:t>
      </w:r>
      <w:r>
        <w:t xml:space="preserve"> </w:t>
      </w:r>
    </w:p>
    <w:p w14:paraId="1FB1798D" w14:textId="77777777" w:rsidR="001135EF" w:rsidRDefault="001135EF" w:rsidP="001135EF">
      <w:r>
        <w:t>The Foursquare API is leveraged through its different features in order to explore the area and find new insights and Geocoder is used to find the coordinates of some neighborhoods in Orlando that where scraped from Wikipedia.</w:t>
      </w:r>
    </w:p>
    <w:p w14:paraId="7690DCE1" w14:textId="77777777" w:rsidR="001135EF" w:rsidRDefault="001135EF" w:rsidP="001135EF">
      <w:pPr>
        <w:pStyle w:val="Heading2"/>
      </w:pPr>
      <w:r>
        <w:t>Crawling Wikipedia with Beautiful Soup</w:t>
      </w:r>
    </w:p>
    <w:p w14:paraId="2E768898" w14:textId="77777777" w:rsidR="001135EF" w:rsidRDefault="001135EF" w:rsidP="001135EF">
      <w:pPr>
        <w:pStyle w:val="Heading2"/>
        <w:numPr>
          <w:ilvl w:val="0"/>
          <w:numId w:val="0"/>
        </w:numPr>
        <w:ind w:left="360"/>
        <w:rPr>
          <w:rFonts w:asciiTheme="minorHAnsi" w:hAnsiTheme="minorHAnsi"/>
          <w:color w:val="707070" w:themeColor="accent1"/>
        </w:rPr>
      </w:pPr>
      <w:r>
        <w:rPr>
          <w:rFonts w:asciiTheme="minorHAnsi" w:hAnsiTheme="minorHAnsi"/>
          <w:color w:val="707070" w:themeColor="accent1"/>
        </w:rPr>
        <w:t xml:space="preserve">The </w:t>
      </w:r>
      <w:proofErr w:type="spellStart"/>
      <w:r>
        <w:rPr>
          <w:rFonts w:asciiTheme="minorHAnsi" w:hAnsiTheme="minorHAnsi"/>
          <w:color w:val="707070" w:themeColor="accent1"/>
        </w:rPr>
        <w:t>Beautifulsoup</w:t>
      </w:r>
      <w:proofErr w:type="spellEnd"/>
      <w:r>
        <w:rPr>
          <w:rFonts w:asciiTheme="minorHAnsi" w:hAnsiTheme="minorHAnsi"/>
          <w:color w:val="707070" w:themeColor="accent1"/>
        </w:rPr>
        <w:t xml:space="preserve"> package is used by creating a soup object containing html text. Normal text can be extracted using a ‘parser’ so the html code becomes regular written text.  </w:t>
      </w:r>
      <w:r w:rsidRPr="001135EF">
        <w:rPr>
          <w:rFonts w:asciiTheme="minorHAnsi" w:hAnsiTheme="minorHAnsi"/>
          <w:color w:val="707070" w:themeColor="accent1"/>
        </w:rPr>
        <w:t>Wikipedia contained a list of neighborhoods for Orlando. This list was contained in a table so a loop was used to extract the 'td' elements in the html. Further preparation of the data was done in</w:t>
      </w:r>
      <w:r w:rsidR="000B6C75">
        <w:rPr>
          <w:rFonts w:asciiTheme="minorHAnsi" w:hAnsiTheme="minorHAnsi"/>
          <w:color w:val="707070" w:themeColor="accent1"/>
        </w:rPr>
        <w:t xml:space="preserve"> excel and the clean data was </w:t>
      </w:r>
      <w:r w:rsidRPr="001135EF">
        <w:rPr>
          <w:rFonts w:asciiTheme="minorHAnsi" w:hAnsiTheme="minorHAnsi"/>
          <w:color w:val="707070" w:themeColor="accent1"/>
        </w:rPr>
        <w:t>uploaded through a CSV.</w:t>
      </w:r>
    </w:p>
    <w:p w14:paraId="6457FC86" w14:textId="4EFB7459"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import requests</w:t>
      </w:r>
    </w:p>
    <w:p w14:paraId="1E7F97F8" w14:textId="1FAB5479"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import </w:t>
      </w:r>
      <w:proofErr w:type="spellStart"/>
      <w:r w:rsidRPr="00184BE3">
        <w:rPr>
          <w:rFonts w:asciiTheme="minorHAnsi" w:hAnsiTheme="minorHAnsi"/>
          <w:color w:val="707070" w:themeColor="accent1"/>
        </w:rPr>
        <w:t>lxml</w:t>
      </w:r>
      <w:proofErr w:type="spellEnd"/>
    </w:p>
    <w:p w14:paraId="1FF5BF2A" w14:textId="0AD46D24"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 pip install </w:t>
      </w:r>
      <w:proofErr w:type="spellStart"/>
      <w:r w:rsidRPr="00184BE3">
        <w:rPr>
          <w:rFonts w:asciiTheme="minorHAnsi" w:hAnsiTheme="minorHAnsi"/>
          <w:color w:val="707070" w:themeColor="accent1"/>
        </w:rPr>
        <w:t>BeautifulSoup</w:t>
      </w:r>
      <w:proofErr w:type="spellEnd"/>
    </w:p>
    <w:p w14:paraId="0A111265" w14:textId="126BC6FD" w:rsidR="00184BE3" w:rsidRDefault="00184BE3" w:rsidP="00184BE3">
      <w:pPr>
        <w:pStyle w:val="Heading2"/>
        <w:numPr>
          <w:ilvl w:val="0"/>
          <w:numId w:val="0"/>
        </w:numPr>
        <w:spacing w:line="240" w:lineRule="auto"/>
        <w:ind w:left="1080" w:firstLine="360"/>
        <w:rPr>
          <w:rFonts w:asciiTheme="minorHAnsi" w:hAnsiTheme="minorHAnsi"/>
          <w:color w:val="707070" w:themeColor="accent1"/>
        </w:rPr>
      </w:pPr>
      <w:r w:rsidRPr="00184BE3">
        <w:rPr>
          <w:rFonts w:asciiTheme="minorHAnsi" w:hAnsiTheme="minorHAnsi"/>
          <w:color w:val="707070" w:themeColor="accent1"/>
        </w:rPr>
        <w:t xml:space="preserve"> from bs4 import </w:t>
      </w:r>
      <w:proofErr w:type="spellStart"/>
      <w:r w:rsidRPr="00184BE3">
        <w:rPr>
          <w:rFonts w:asciiTheme="minorHAnsi" w:hAnsiTheme="minorHAnsi"/>
          <w:color w:val="707070" w:themeColor="accent1"/>
        </w:rPr>
        <w:t>BeautifulSoup</w:t>
      </w:r>
      <w:proofErr w:type="spellEnd"/>
    </w:p>
    <w:p w14:paraId="2D33812B" w14:textId="4BBD8145"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wikipedia_link='https://en.wikipedia.org/wiki/List_of_neighborhoods_in_</w:t>
      </w:r>
      <w:proofErr w:type="gramStart"/>
      <w:r w:rsidRPr="00184BE3">
        <w:rPr>
          <w:rFonts w:asciiTheme="minorHAnsi" w:hAnsiTheme="minorHAnsi"/>
          <w:color w:val="707070" w:themeColor="accent1"/>
        </w:rPr>
        <w:t>Orlando,_</w:t>
      </w:r>
      <w:proofErr w:type="gramEnd"/>
      <w:r w:rsidRPr="00184BE3">
        <w:rPr>
          <w:rFonts w:asciiTheme="minorHAnsi" w:hAnsiTheme="minorHAnsi"/>
          <w:color w:val="707070" w:themeColor="accent1"/>
        </w:rPr>
        <w:t>Florida'</w:t>
      </w:r>
    </w:p>
    <w:p w14:paraId="2BEF228B" w14:textId="40151819"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w:t>
      </w:r>
      <w:proofErr w:type="spellStart"/>
      <w:r w:rsidRPr="00184BE3">
        <w:rPr>
          <w:rFonts w:asciiTheme="minorHAnsi" w:hAnsiTheme="minorHAnsi"/>
          <w:color w:val="707070" w:themeColor="accent1"/>
        </w:rPr>
        <w:t>raw_wikipedia_page</w:t>
      </w:r>
      <w:proofErr w:type="spellEnd"/>
      <w:r w:rsidRPr="00184BE3">
        <w:rPr>
          <w:rFonts w:asciiTheme="minorHAnsi" w:hAnsiTheme="minorHAnsi"/>
          <w:color w:val="707070" w:themeColor="accent1"/>
        </w:rPr>
        <w:t xml:space="preserve"> = </w:t>
      </w:r>
      <w:proofErr w:type="spellStart"/>
      <w:r w:rsidRPr="00184BE3">
        <w:rPr>
          <w:rFonts w:asciiTheme="minorHAnsi" w:hAnsiTheme="minorHAnsi"/>
          <w:color w:val="707070" w:themeColor="accent1"/>
        </w:rPr>
        <w:t>requests.get</w:t>
      </w:r>
      <w:proofErr w:type="spellEnd"/>
      <w:r w:rsidRPr="00184BE3">
        <w:rPr>
          <w:rFonts w:asciiTheme="minorHAnsi" w:hAnsiTheme="minorHAnsi"/>
          <w:color w:val="707070" w:themeColor="accent1"/>
        </w:rPr>
        <w:t>(</w:t>
      </w:r>
      <w:proofErr w:type="spellStart"/>
      <w:r w:rsidRPr="00184BE3">
        <w:rPr>
          <w:rFonts w:asciiTheme="minorHAnsi" w:hAnsiTheme="minorHAnsi"/>
          <w:color w:val="707070" w:themeColor="accent1"/>
        </w:rPr>
        <w:t>wikipedia_link</w:t>
      </w:r>
      <w:proofErr w:type="spellEnd"/>
      <w:r w:rsidRPr="00184BE3">
        <w:rPr>
          <w:rFonts w:asciiTheme="minorHAnsi" w:hAnsiTheme="minorHAnsi"/>
          <w:color w:val="707070" w:themeColor="accent1"/>
        </w:rPr>
        <w:t>)</w:t>
      </w:r>
    </w:p>
    <w:p w14:paraId="100CF2C2" w14:textId="044A3D5E"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page= </w:t>
      </w:r>
      <w:proofErr w:type="spellStart"/>
      <w:r w:rsidRPr="00184BE3">
        <w:rPr>
          <w:rFonts w:asciiTheme="minorHAnsi" w:hAnsiTheme="minorHAnsi"/>
          <w:color w:val="707070" w:themeColor="accent1"/>
        </w:rPr>
        <w:t>raw_wikipedia_page.text</w:t>
      </w:r>
      <w:proofErr w:type="spellEnd"/>
    </w:p>
    <w:p w14:paraId="5BC9C229" w14:textId="2F210129"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soup= </w:t>
      </w:r>
      <w:proofErr w:type="spellStart"/>
      <w:r w:rsidRPr="00184BE3">
        <w:rPr>
          <w:rFonts w:asciiTheme="minorHAnsi" w:hAnsiTheme="minorHAnsi"/>
          <w:color w:val="707070" w:themeColor="accent1"/>
        </w:rPr>
        <w:t>BeautifulSoup</w:t>
      </w:r>
      <w:proofErr w:type="spellEnd"/>
      <w:r w:rsidRPr="00184BE3">
        <w:rPr>
          <w:rFonts w:asciiTheme="minorHAnsi" w:hAnsiTheme="minorHAnsi"/>
          <w:color w:val="707070" w:themeColor="accent1"/>
        </w:rPr>
        <w:t>(page,'</w:t>
      </w:r>
      <w:proofErr w:type="spellStart"/>
      <w:r w:rsidRPr="00184BE3">
        <w:rPr>
          <w:rFonts w:asciiTheme="minorHAnsi" w:hAnsiTheme="minorHAnsi"/>
          <w:color w:val="707070" w:themeColor="accent1"/>
        </w:rPr>
        <w:t>lxml</w:t>
      </w:r>
      <w:proofErr w:type="spellEnd"/>
      <w:r w:rsidRPr="00184BE3">
        <w:rPr>
          <w:rFonts w:asciiTheme="minorHAnsi" w:hAnsiTheme="minorHAnsi"/>
          <w:color w:val="707070" w:themeColor="accent1"/>
        </w:rPr>
        <w:t>')</w:t>
      </w:r>
    </w:p>
    <w:p w14:paraId="662A75E2" w14:textId="77777777"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p>
    <w:p w14:paraId="05F95AE3" w14:textId="20365CB6"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w:t>
      </w:r>
      <w:proofErr w:type="spellStart"/>
      <w:r w:rsidRPr="00184BE3">
        <w:rPr>
          <w:rFonts w:asciiTheme="minorHAnsi" w:hAnsiTheme="minorHAnsi"/>
          <w:color w:val="707070" w:themeColor="accent1"/>
        </w:rPr>
        <w:t>orlando_data_saved</w:t>
      </w:r>
      <w:proofErr w:type="spellEnd"/>
      <w:r w:rsidRPr="00184BE3">
        <w:rPr>
          <w:rFonts w:asciiTheme="minorHAnsi" w:hAnsiTheme="minorHAnsi"/>
          <w:color w:val="707070" w:themeColor="accent1"/>
        </w:rPr>
        <w:t>=""</w:t>
      </w:r>
    </w:p>
    <w:p w14:paraId="4A206CA3" w14:textId="608F6B49" w:rsidR="00184BE3" w:rsidRPr="00184BE3" w:rsidRDefault="00184BE3" w:rsidP="00184BE3">
      <w:pPr>
        <w:pStyle w:val="Heading2"/>
        <w:numPr>
          <w:ilvl w:val="0"/>
          <w:numId w:val="0"/>
        </w:numPr>
        <w:spacing w:line="240" w:lineRule="auto"/>
        <w:ind w:left="1440"/>
        <w:rPr>
          <w:rFonts w:asciiTheme="minorHAnsi" w:hAnsiTheme="minorHAnsi"/>
          <w:color w:val="707070" w:themeColor="accent1"/>
        </w:rPr>
      </w:pPr>
      <w:r w:rsidRPr="00184BE3">
        <w:rPr>
          <w:rFonts w:asciiTheme="minorHAnsi" w:hAnsiTheme="minorHAnsi"/>
          <w:color w:val="707070" w:themeColor="accent1"/>
        </w:rPr>
        <w:t xml:space="preserve"> for table in </w:t>
      </w:r>
      <w:proofErr w:type="spellStart"/>
      <w:proofErr w:type="gramStart"/>
      <w:r w:rsidRPr="00184BE3">
        <w:rPr>
          <w:rFonts w:asciiTheme="minorHAnsi" w:hAnsiTheme="minorHAnsi"/>
          <w:color w:val="707070" w:themeColor="accent1"/>
        </w:rPr>
        <w:t>soup.find</w:t>
      </w:r>
      <w:proofErr w:type="gramEnd"/>
      <w:r w:rsidRPr="00184BE3">
        <w:rPr>
          <w:rFonts w:asciiTheme="minorHAnsi" w:hAnsiTheme="minorHAnsi"/>
          <w:color w:val="707070" w:themeColor="accent1"/>
        </w:rPr>
        <w:t>_all</w:t>
      </w:r>
      <w:proofErr w:type="spellEnd"/>
      <w:r w:rsidRPr="00184BE3">
        <w:rPr>
          <w:rFonts w:asciiTheme="minorHAnsi" w:hAnsiTheme="minorHAnsi"/>
          <w:color w:val="707070" w:themeColor="accent1"/>
        </w:rPr>
        <w:t>('</w:t>
      </w:r>
      <w:proofErr w:type="spellStart"/>
      <w:r w:rsidRPr="00184BE3">
        <w:rPr>
          <w:rFonts w:asciiTheme="minorHAnsi" w:hAnsiTheme="minorHAnsi"/>
          <w:color w:val="707070" w:themeColor="accent1"/>
        </w:rPr>
        <w:t>tr</w:t>
      </w:r>
      <w:proofErr w:type="spellEnd"/>
      <w:r w:rsidRPr="00184BE3">
        <w:rPr>
          <w:rFonts w:asciiTheme="minorHAnsi" w:hAnsiTheme="minorHAnsi"/>
          <w:color w:val="707070" w:themeColor="accent1"/>
        </w:rPr>
        <w:t>'):</w:t>
      </w:r>
    </w:p>
    <w:p w14:paraId="58F48F91" w14:textId="79559865" w:rsidR="00184BE3" w:rsidRPr="00184BE3" w:rsidRDefault="00E52681" w:rsidP="00184BE3">
      <w:pPr>
        <w:pStyle w:val="Heading2"/>
        <w:numPr>
          <w:ilvl w:val="0"/>
          <w:numId w:val="0"/>
        </w:numPr>
        <w:spacing w:line="240" w:lineRule="auto"/>
        <w:ind w:left="1440"/>
        <w:rPr>
          <w:rFonts w:asciiTheme="minorHAnsi" w:hAnsiTheme="minorHAnsi"/>
          <w:color w:val="707070" w:themeColor="accent1"/>
        </w:rPr>
      </w:pPr>
      <w:r>
        <w:rPr>
          <w:rFonts w:asciiTheme="minorHAnsi" w:hAnsiTheme="minorHAnsi"/>
          <w:color w:val="707070" w:themeColor="accent1"/>
        </w:rPr>
        <w:t xml:space="preserve"> </w:t>
      </w:r>
      <w:r>
        <w:rPr>
          <w:rFonts w:asciiTheme="minorHAnsi" w:hAnsiTheme="minorHAnsi"/>
          <w:color w:val="707070" w:themeColor="accent1"/>
        </w:rPr>
        <w:tab/>
      </w:r>
      <w:r w:rsidR="00184BE3" w:rsidRPr="00184BE3">
        <w:rPr>
          <w:rFonts w:asciiTheme="minorHAnsi" w:hAnsiTheme="minorHAnsi"/>
          <w:color w:val="707070" w:themeColor="accent1"/>
        </w:rPr>
        <w:t xml:space="preserve"> </w:t>
      </w:r>
      <w:proofErr w:type="spellStart"/>
      <w:r w:rsidR="00184BE3" w:rsidRPr="00184BE3">
        <w:rPr>
          <w:rFonts w:asciiTheme="minorHAnsi" w:hAnsiTheme="minorHAnsi"/>
          <w:color w:val="707070" w:themeColor="accent1"/>
        </w:rPr>
        <w:t>orlando_data</w:t>
      </w:r>
      <w:proofErr w:type="spellEnd"/>
      <w:r w:rsidR="00184BE3" w:rsidRPr="00184BE3">
        <w:rPr>
          <w:rFonts w:asciiTheme="minorHAnsi" w:hAnsiTheme="minorHAnsi"/>
          <w:color w:val="707070" w:themeColor="accent1"/>
        </w:rPr>
        <w:t>=""</w:t>
      </w:r>
    </w:p>
    <w:p w14:paraId="39348C29" w14:textId="0052A42F" w:rsidR="00184BE3" w:rsidRPr="00184BE3" w:rsidRDefault="00E52681" w:rsidP="00184BE3">
      <w:pPr>
        <w:pStyle w:val="Heading2"/>
        <w:numPr>
          <w:ilvl w:val="0"/>
          <w:numId w:val="0"/>
        </w:numPr>
        <w:spacing w:line="240" w:lineRule="auto"/>
        <w:ind w:left="1440"/>
        <w:rPr>
          <w:rFonts w:asciiTheme="minorHAnsi" w:hAnsiTheme="minorHAnsi"/>
          <w:color w:val="707070" w:themeColor="accent1"/>
        </w:rPr>
      </w:pPr>
      <w:r>
        <w:rPr>
          <w:rFonts w:asciiTheme="minorHAnsi" w:hAnsiTheme="minorHAnsi"/>
          <w:color w:val="707070" w:themeColor="accent1"/>
        </w:rPr>
        <w:t xml:space="preserve">  </w:t>
      </w:r>
      <w:r>
        <w:rPr>
          <w:rFonts w:asciiTheme="minorHAnsi" w:hAnsiTheme="minorHAnsi"/>
          <w:color w:val="707070" w:themeColor="accent1"/>
        </w:rPr>
        <w:tab/>
      </w:r>
      <w:r w:rsidR="00184BE3" w:rsidRPr="00184BE3">
        <w:rPr>
          <w:rFonts w:asciiTheme="minorHAnsi" w:hAnsiTheme="minorHAnsi"/>
          <w:color w:val="707070" w:themeColor="accent1"/>
        </w:rPr>
        <w:t xml:space="preserve">for data in </w:t>
      </w:r>
      <w:proofErr w:type="spellStart"/>
      <w:proofErr w:type="gramStart"/>
      <w:r w:rsidR="00184BE3" w:rsidRPr="00184BE3">
        <w:rPr>
          <w:rFonts w:asciiTheme="minorHAnsi" w:hAnsiTheme="minorHAnsi"/>
          <w:color w:val="707070" w:themeColor="accent1"/>
        </w:rPr>
        <w:t>soup.find</w:t>
      </w:r>
      <w:proofErr w:type="gramEnd"/>
      <w:r w:rsidR="00184BE3" w:rsidRPr="00184BE3">
        <w:rPr>
          <w:rFonts w:asciiTheme="minorHAnsi" w:hAnsiTheme="minorHAnsi"/>
          <w:color w:val="707070" w:themeColor="accent1"/>
        </w:rPr>
        <w:t>_all</w:t>
      </w:r>
      <w:proofErr w:type="spellEnd"/>
      <w:r w:rsidR="00184BE3" w:rsidRPr="00184BE3">
        <w:rPr>
          <w:rFonts w:asciiTheme="minorHAnsi" w:hAnsiTheme="minorHAnsi"/>
          <w:color w:val="707070" w:themeColor="accent1"/>
        </w:rPr>
        <w:t xml:space="preserve"> ('td'):</w:t>
      </w:r>
    </w:p>
    <w:p w14:paraId="2FF1DC9C" w14:textId="0039543C" w:rsidR="00184BE3" w:rsidRPr="00184BE3" w:rsidRDefault="00E52681" w:rsidP="00184BE3">
      <w:pPr>
        <w:pStyle w:val="Heading2"/>
        <w:numPr>
          <w:ilvl w:val="0"/>
          <w:numId w:val="0"/>
        </w:numPr>
        <w:spacing w:line="240" w:lineRule="auto"/>
        <w:ind w:left="1440"/>
        <w:rPr>
          <w:rFonts w:asciiTheme="minorHAnsi" w:hAnsiTheme="minorHAnsi"/>
          <w:color w:val="707070" w:themeColor="accent1"/>
        </w:rPr>
      </w:pPr>
      <w:r>
        <w:rPr>
          <w:rFonts w:asciiTheme="minorHAnsi" w:hAnsiTheme="minorHAnsi"/>
          <w:color w:val="707070" w:themeColor="accent1"/>
        </w:rPr>
        <w:t xml:space="preserve">   </w:t>
      </w:r>
      <w:r>
        <w:rPr>
          <w:rFonts w:asciiTheme="minorHAnsi" w:hAnsiTheme="minorHAnsi"/>
          <w:color w:val="707070" w:themeColor="accent1"/>
        </w:rPr>
        <w:tab/>
      </w:r>
      <w:proofErr w:type="spellStart"/>
      <w:r w:rsidR="00184BE3" w:rsidRPr="00184BE3">
        <w:rPr>
          <w:rFonts w:asciiTheme="minorHAnsi" w:hAnsiTheme="minorHAnsi"/>
          <w:color w:val="707070" w:themeColor="accent1"/>
        </w:rPr>
        <w:t>orlando_data</w:t>
      </w:r>
      <w:proofErr w:type="spellEnd"/>
      <w:r w:rsidR="00184BE3" w:rsidRPr="00184BE3">
        <w:rPr>
          <w:rFonts w:asciiTheme="minorHAnsi" w:hAnsiTheme="minorHAnsi"/>
          <w:color w:val="707070" w:themeColor="accent1"/>
        </w:rPr>
        <w:t>=</w:t>
      </w:r>
      <w:proofErr w:type="spellStart"/>
      <w:r w:rsidR="00184BE3" w:rsidRPr="00184BE3">
        <w:rPr>
          <w:rFonts w:asciiTheme="minorHAnsi" w:hAnsiTheme="minorHAnsi"/>
          <w:color w:val="707070" w:themeColor="accent1"/>
        </w:rPr>
        <w:t>orlando_data</w:t>
      </w:r>
      <w:proofErr w:type="spellEnd"/>
      <w:r w:rsidR="00184BE3" w:rsidRPr="00184BE3">
        <w:rPr>
          <w:rFonts w:asciiTheme="minorHAnsi" w:hAnsiTheme="minorHAnsi"/>
          <w:color w:val="707070" w:themeColor="accent1"/>
        </w:rPr>
        <w:t xml:space="preserve">+", " + </w:t>
      </w:r>
      <w:proofErr w:type="spellStart"/>
      <w:r w:rsidR="00184BE3" w:rsidRPr="00184BE3">
        <w:rPr>
          <w:rFonts w:asciiTheme="minorHAnsi" w:hAnsiTheme="minorHAnsi"/>
          <w:color w:val="707070" w:themeColor="accent1"/>
        </w:rPr>
        <w:t>data.text</w:t>
      </w:r>
      <w:proofErr w:type="spellEnd"/>
    </w:p>
    <w:p w14:paraId="6CA90CBC" w14:textId="573CC4FB" w:rsidR="00184BE3" w:rsidRPr="00184BE3" w:rsidRDefault="00E52681" w:rsidP="00184BE3">
      <w:pPr>
        <w:pStyle w:val="Heading2"/>
        <w:numPr>
          <w:ilvl w:val="0"/>
          <w:numId w:val="0"/>
        </w:numPr>
        <w:spacing w:line="240" w:lineRule="auto"/>
        <w:ind w:left="1440"/>
        <w:rPr>
          <w:rFonts w:asciiTheme="minorHAnsi" w:hAnsiTheme="minorHAnsi"/>
          <w:color w:val="707070" w:themeColor="accent1"/>
        </w:rPr>
      </w:pPr>
      <w:r>
        <w:rPr>
          <w:rFonts w:asciiTheme="minorHAnsi" w:hAnsiTheme="minorHAnsi"/>
          <w:color w:val="707070" w:themeColor="accent1"/>
        </w:rPr>
        <w:t xml:space="preserve"> </w:t>
      </w:r>
      <w:r>
        <w:rPr>
          <w:rFonts w:asciiTheme="minorHAnsi" w:hAnsiTheme="minorHAnsi"/>
          <w:color w:val="707070" w:themeColor="accent1"/>
        </w:rPr>
        <w:tab/>
      </w:r>
      <w:proofErr w:type="spellStart"/>
      <w:r w:rsidR="00184BE3" w:rsidRPr="00184BE3">
        <w:rPr>
          <w:rFonts w:asciiTheme="minorHAnsi" w:hAnsiTheme="minorHAnsi"/>
          <w:color w:val="707070" w:themeColor="accent1"/>
        </w:rPr>
        <w:t>orlando_data_saved</w:t>
      </w:r>
      <w:proofErr w:type="spellEnd"/>
      <w:r w:rsidR="00184BE3" w:rsidRPr="00184BE3">
        <w:rPr>
          <w:rFonts w:asciiTheme="minorHAnsi" w:hAnsiTheme="minorHAnsi"/>
          <w:color w:val="707070" w:themeColor="accent1"/>
        </w:rPr>
        <w:t>=</w:t>
      </w:r>
      <w:proofErr w:type="spellStart"/>
      <w:r w:rsidR="00184BE3" w:rsidRPr="00184BE3">
        <w:rPr>
          <w:rFonts w:asciiTheme="minorHAnsi" w:hAnsiTheme="minorHAnsi"/>
          <w:color w:val="707070" w:themeColor="accent1"/>
        </w:rPr>
        <w:t>orlando_data_saved</w:t>
      </w:r>
      <w:proofErr w:type="spellEnd"/>
      <w:r w:rsidR="00184BE3" w:rsidRPr="00184BE3">
        <w:rPr>
          <w:rFonts w:asciiTheme="minorHAnsi" w:hAnsiTheme="minorHAnsi"/>
          <w:color w:val="707070" w:themeColor="accent1"/>
        </w:rPr>
        <w:t xml:space="preserve"> + "\n" + </w:t>
      </w:r>
      <w:proofErr w:type="spellStart"/>
      <w:r w:rsidR="00184BE3" w:rsidRPr="00184BE3">
        <w:rPr>
          <w:rFonts w:asciiTheme="minorHAnsi" w:hAnsiTheme="minorHAnsi"/>
          <w:color w:val="707070" w:themeColor="accent1"/>
        </w:rPr>
        <w:t>orlando_</w:t>
      </w:r>
      <w:proofErr w:type="gramStart"/>
      <w:r w:rsidR="00184BE3" w:rsidRPr="00184BE3">
        <w:rPr>
          <w:rFonts w:asciiTheme="minorHAnsi" w:hAnsiTheme="minorHAnsi"/>
          <w:color w:val="707070" w:themeColor="accent1"/>
        </w:rPr>
        <w:t>data</w:t>
      </w:r>
      <w:proofErr w:type="spellEnd"/>
      <w:r w:rsidR="00184BE3" w:rsidRPr="00184BE3">
        <w:rPr>
          <w:rFonts w:asciiTheme="minorHAnsi" w:hAnsiTheme="minorHAnsi"/>
          <w:color w:val="707070" w:themeColor="accent1"/>
        </w:rPr>
        <w:t>[</w:t>
      </w:r>
      <w:proofErr w:type="gramEnd"/>
      <w:r w:rsidR="00184BE3" w:rsidRPr="00184BE3">
        <w:rPr>
          <w:rFonts w:asciiTheme="minorHAnsi" w:hAnsiTheme="minorHAnsi"/>
          <w:color w:val="707070" w:themeColor="accent1"/>
        </w:rPr>
        <w:t>1:]</w:t>
      </w:r>
    </w:p>
    <w:p w14:paraId="4E28A7E2" w14:textId="22AAE981" w:rsidR="00184BE3" w:rsidRDefault="00184BE3" w:rsidP="00E52681">
      <w:pPr>
        <w:pStyle w:val="Heading2"/>
        <w:numPr>
          <w:ilvl w:val="0"/>
          <w:numId w:val="0"/>
        </w:numPr>
        <w:spacing w:line="240" w:lineRule="auto"/>
        <w:ind w:left="1800" w:firstLine="360"/>
        <w:rPr>
          <w:rFonts w:asciiTheme="minorHAnsi" w:hAnsiTheme="minorHAnsi"/>
          <w:color w:val="707070" w:themeColor="accent1"/>
        </w:rPr>
      </w:pPr>
      <w:r w:rsidRPr="00184BE3">
        <w:rPr>
          <w:rFonts w:asciiTheme="minorHAnsi" w:hAnsiTheme="minorHAnsi"/>
          <w:color w:val="707070" w:themeColor="accent1"/>
        </w:rPr>
        <w:t xml:space="preserve"> print(</w:t>
      </w:r>
      <w:proofErr w:type="spellStart"/>
      <w:r w:rsidRPr="00184BE3">
        <w:rPr>
          <w:rFonts w:asciiTheme="minorHAnsi" w:hAnsiTheme="minorHAnsi"/>
          <w:color w:val="707070" w:themeColor="accent1"/>
        </w:rPr>
        <w:t>orlando_data_saved</w:t>
      </w:r>
      <w:proofErr w:type="spellEnd"/>
      <w:r w:rsidRPr="00184BE3">
        <w:rPr>
          <w:rFonts w:asciiTheme="minorHAnsi" w:hAnsiTheme="minorHAnsi"/>
          <w:color w:val="707070" w:themeColor="accent1"/>
        </w:rPr>
        <w:t>)</w:t>
      </w:r>
    </w:p>
    <w:p w14:paraId="3336E17F" w14:textId="77777777" w:rsidR="00184BE3" w:rsidRDefault="00184BE3" w:rsidP="00184BE3">
      <w:pPr>
        <w:pStyle w:val="Heading2"/>
        <w:numPr>
          <w:ilvl w:val="0"/>
          <w:numId w:val="0"/>
        </w:numPr>
        <w:spacing w:line="240" w:lineRule="auto"/>
        <w:ind w:left="1080" w:firstLine="360"/>
        <w:rPr>
          <w:rFonts w:asciiTheme="minorHAnsi" w:hAnsiTheme="minorHAnsi"/>
          <w:color w:val="707070" w:themeColor="accent1"/>
        </w:rPr>
      </w:pPr>
    </w:p>
    <w:p w14:paraId="5B7588DF" w14:textId="77777777" w:rsidR="00184BE3" w:rsidRDefault="00184BE3" w:rsidP="00184BE3">
      <w:pPr>
        <w:pStyle w:val="Heading2"/>
        <w:numPr>
          <w:ilvl w:val="0"/>
          <w:numId w:val="0"/>
        </w:numPr>
        <w:spacing w:line="240" w:lineRule="auto"/>
        <w:ind w:left="1080" w:firstLine="360"/>
        <w:rPr>
          <w:rFonts w:asciiTheme="minorHAnsi" w:hAnsiTheme="minorHAnsi"/>
          <w:color w:val="707070" w:themeColor="accent1"/>
        </w:rPr>
      </w:pPr>
    </w:p>
    <w:p w14:paraId="4710B4A5" w14:textId="77777777" w:rsidR="00184BE3" w:rsidRPr="001135EF" w:rsidRDefault="00184BE3" w:rsidP="00184BE3">
      <w:pPr>
        <w:pStyle w:val="Heading2"/>
        <w:numPr>
          <w:ilvl w:val="0"/>
          <w:numId w:val="0"/>
        </w:numPr>
        <w:spacing w:line="240" w:lineRule="auto"/>
        <w:ind w:left="1080" w:firstLine="360"/>
        <w:rPr>
          <w:rFonts w:asciiTheme="minorHAnsi" w:hAnsiTheme="minorHAnsi"/>
          <w:color w:val="707070" w:themeColor="accent1"/>
        </w:rPr>
      </w:pPr>
    </w:p>
    <w:p w14:paraId="1462F594" w14:textId="77777777" w:rsidR="000B6C75" w:rsidRDefault="000B6C75" w:rsidP="000B6C75">
      <w:pPr>
        <w:pStyle w:val="Heading2"/>
      </w:pPr>
      <w:r w:rsidRPr="001135EF">
        <w:lastRenderedPageBreak/>
        <w:t>Geocoder and Folium use of the Location Data</w:t>
      </w:r>
    </w:p>
    <w:p w14:paraId="3373F7BF" w14:textId="77777777" w:rsidR="000B6C75" w:rsidRPr="000B6C75" w:rsidRDefault="000B6C75" w:rsidP="000B6C75">
      <w:pPr>
        <w:pStyle w:val="Heading2"/>
        <w:numPr>
          <w:ilvl w:val="0"/>
          <w:numId w:val="0"/>
        </w:numPr>
        <w:ind w:left="360"/>
        <w:rPr>
          <w:rFonts w:asciiTheme="minorHAnsi" w:hAnsiTheme="minorHAnsi"/>
          <w:color w:val="707070" w:themeColor="accent1"/>
        </w:rPr>
      </w:pPr>
      <w:r w:rsidRPr="000B6C75">
        <w:rPr>
          <w:rFonts w:asciiTheme="minorHAnsi" w:hAnsiTheme="minorHAnsi"/>
          <w:color w:val="707070" w:themeColor="accent1"/>
        </w:rPr>
        <w:t>With a clean list of the neighborhoods we proceed to start the geocoder and mapping processes of the neighborhoods. We add the string ", Florida" to the neighborhoods in order to improve accuracy of the location.</w:t>
      </w:r>
    </w:p>
    <w:p w14:paraId="02F43115" w14:textId="77777777" w:rsidR="000B6C75" w:rsidRPr="000B6C75" w:rsidRDefault="000B6C75" w:rsidP="000B6C75">
      <w:pPr>
        <w:pStyle w:val="Heading2"/>
        <w:numPr>
          <w:ilvl w:val="0"/>
          <w:numId w:val="0"/>
        </w:numPr>
        <w:ind w:left="360"/>
        <w:rPr>
          <w:rFonts w:asciiTheme="minorHAnsi" w:hAnsiTheme="minorHAnsi"/>
          <w:color w:val="707070" w:themeColor="accent1"/>
        </w:rPr>
      </w:pPr>
      <w:r w:rsidRPr="000B6C75">
        <w:rPr>
          <w:rFonts w:asciiTheme="minorHAnsi" w:hAnsiTheme="minorHAnsi"/>
          <w:color w:val="707070" w:themeColor="accent1"/>
        </w:rPr>
        <w:t xml:space="preserve">Then we start using a loop to obtain the coordinates of each neighborhood making sure to use a </w:t>
      </w:r>
      <w:proofErr w:type="spellStart"/>
      <w:proofErr w:type="gramStart"/>
      <w:r w:rsidRPr="000B6C75">
        <w:rPr>
          <w:rFonts w:asciiTheme="minorHAnsi" w:hAnsiTheme="minorHAnsi"/>
          <w:color w:val="707070" w:themeColor="accent1"/>
        </w:rPr>
        <w:t>time.sleep</w:t>
      </w:r>
      <w:proofErr w:type="spellEnd"/>
      <w:proofErr w:type="gramEnd"/>
      <w:r w:rsidRPr="000B6C75">
        <w:rPr>
          <w:rFonts w:asciiTheme="minorHAnsi" w:hAnsiTheme="minorHAnsi"/>
          <w:color w:val="707070" w:themeColor="accent1"/>
        </w:rPr>
        <w:t xml:space="preserve"> of 0.45 so the geocoder does not kick our calls out.</w:t>
      </w:r>
    </w:p>
    <w:p w14:paraId="60BB49D2" w14:textId="428764CD" w:rsidR="00184BE3" w:rsidRPr="00184BE3" w:rsidRDefault="00184BE3" w:rsidP="00184BE3">
      <w:pPr>
        <w:pStyle w:val="Heading2"/>
        <w:numPr>
          <w:ilvl w:val="0"/>
          <w:numId w:val="0"/>
        </w:numPr>
        <w:ind w:left="720"/>
        <w:rPr>
          <w:rFonts w:asciiTheme="minorHAnsi" w:hAnsiTheme="minorHAnsi"/>
          <w:color w:val="707070" w:themeColor="accent1"/>
        </w:rPr>
      </w:pPr>
      <w:r w:rsidRPr="00184BE3">
        <w:rPr>
          <w:rFonts w:asciiTheme="minorHAnsi" w:hAnsiTheme="minorHAnsi"/>
          <w:color w:val="707070" w:themeColor="accent1"/>
        </w:rPr>
        <w:t xml:space="preserve">for address in </w:t>
      </w:r>
      <w:proofErr w:type="spellStart"/>
      <w:r w:rsidRPr="00184BE3">
        <w:rPr>
          <w:rFonts w:asciiTheme="minorHAnsi" w:hAnsiTheme="minorHAnsi"/>
          <w:color w:val="707070" w:themeColor="accent1"/>
        </w:rPr>
        <w:t>addressess</w:t>
      </w:r>
      <w:proofErr w:type="spellEnd"/>
      <w:r w:rsidRPr="00184BE3">
        <w:rPr>
          <w:rFonts w:asciiTheme="minorHAnsi" w:hAnsiTheme="minorHAnsi"/>
          <w:color w:val="707070" w:themeColor="accent1"/>
        </w:rPr>
        <w:t>:</w:t>
      </w:r>
    </w:p>
    <w:p w14:paraId="0C0BEF55" w14:textId="5F32F78B" w:rsidR="00184BE3" w:rsidRPr="00184BE3" w:rsidRDefault="00184BE3" w:rsidP="00184BE3">
      <w:pPr>
        <w:pStyle w:val="Heading2"/>
        <w:numPr>
          <w:ilvl w:val="0"/>
          <w:numId w:val="0"/>
        </w:numPr>
        <w:ind w:left="720" w:hanging="360"/>
        <w:rPr>
          <w:rFonts w:asciiTheme="minorHAnsi" w:hAnsiTheme="minorHAnsi"/>
          <w:color w:val="707070" w:themeColor="accent1"/>
        </w:rPr>
      </w:pPr>
      <w:r w:rsidRPr="00184BE3">
        <w:rPr>
          <w:rFonts w:asciiTheme="minorHAnsi" w:hAnsiTheme="minorHAnsi"/>
          <w:color w:val="707070" w:themeColor="accent1"/>
        </w:rPr>
        <w:t xml:space="preserve">               </w:t>
      </w:r>
      <w:proofErr w:type="spellStart"/>
      <w:r w:rsidRPr="00184BE3">
        <w:rPr>
          <w:rFonts w:asciiTheme="minorHAnsi" w:hAnsiTheme="minorHAnsi"/>
          <w:color w:val="707070" w:themeColor="accent1"/>
        </w:rPr>
        <w:t>geolocator</w:t>
      </w:r>
      <w:proofErr w:type="spellEnd"/>
      <w:r w:rsidRPr="00184BE3">
        <w:rPr>
          <w:rFonts w:asciiTheme="minorHAnsi" w:hAnsiTheme="minorHAnsi"/>
          <w:color w:val="707070" w:themeColor="accent1"/>
        </w:rPr>
        <w:t xml:space="preserve"> = </w:t>
      </w:r>
      <w:proofErr w:type="spellStart"/>
      <w:r w:rsidRPr="00184BE3">
        <w:rPr>
          <w:rFonts w:asciiTheme="minorHAnsi" w:hAnsiTheme="minorHAnsi"/>
          <w:color w:val="707070" w:themeColor="accent1"/>
        </w:rPr>
        <w:t>Nominatim</w:t>
      </w:r>
      <w:proofErr w:type="spellEnd"/>
      <w:r w:rsidRPr="00184BE3">
        <w:rPr>
          <w:rFonts w:asciiTheme="minorHAnsi" w:hAnsiTheme="minorHAnsi"/>
          <w:color w:val="707070" w:themeColor="accent1"/>
        </w:rPr>
        <w:t>(</w:t>
      </w:r>
      <w:proofErr w:type="spellStart"/>
      <w:r w:rsidRPr="00184BE3">
        <w:rPr>
          <w:rFonts w:asciiTheme="minorHAnsi" w:hAnsiTheme="minorHAnsi"/>
          <w:color w:val="707070" w:themeColor="accent1"/>
        </w:rPr>
        <w:t>user_agent</w:t>
      </w:r>
      <w:proofErr w:type="spellEnd"/>
      <w:r w:rsidRPr="00184BE3">
        <w:rPr>
          <w:rFonts w:asciiTheme="minorHAnsi" w:hAnsiTheme="minorHAnsi"/>
          <w:color w:val="707070" w:themeColor="accent1"/>
        </w:rPr>
        <w:t>="</w:t>
      </w:r>
      <w:proofErr w:type="spellStart"/>
      <w:r w:rsidRPr="00184BE3">
        <w:rPr>
          <w:rFonts w:asciiTheme="minorHAnsi" w:hAnsiTheme="minorHAnsi"/>
          <w:color w:val="707070" w:themeColor="accent1"/>
        </w:rPr>
        <w:t>FL_explorer</w:t>
      </w:r>
      <w:proofErr w:type="spellEnd"/>
      <w:r w:rsidRPr="00184BE3">
        <w:rPr>
          <w:rFonts w:asciiTheme="minorHAnsi" w:hAnsiTheme="minorHAnsi"/>
          <w:color w:val="707070" w:themeColor="accent1"/>
        </w:rPr>
        <w:t>")</w:t>
      </w:r>
    </w:p>
    <w:p w14:paraId="40E954E3" w14:textId="414F7EFD" w:rsidR="00184BE3" w:rsidRPr="00184BE3" w:rsidRDefault="00184BE3" w:rsidP="00184BE3">
      <w:pPr>
        <w:pStyle w:val="Heading2"/>
        <w:numPr>
          <w:ilvl w:val="0"/>
          <w:numId w:val="0"/>
        </w:numPr>
        <w:ind w:left="720" w:hanging="360"/>
        <w:rPr>
          <w:rFonts w:asciiTheme="minorHAnsi" w:hAnsiTheme="minorHAnsi"/>
          <w:color w:val="707070" w:themeColor="accent1"/>
        </w:rPr>
      </w:pPr>
      <w:r w:rsidRPr="00184BE3">
        <w:rPr>
          <w:rFonts w:asciiTheme="minorHAnsi" w:hAnsiTheme="minorHAnsi"/>
          <w:color w:val="707070" w:themeColor="accent1"/>
        </w:rPr>
        <w:t xml:space="preserve">                location = </w:t>
      </w:r>
      <w:proofErr w:type="spellStart"/>
      <w:proofErr w:type="gramStart"/>
      <w:r w:rsidRPr="00184BE3">
        <w:rPr>
          <w:rFonts w:asciiTheme="minorHAnsi" w:hAnsiTheme="minorHAnsi"/>
          <w:color w:val="707070" w:themeColor="accent1"/>
        </w:rPr>
        <w:t>geolocator.geocode</w:t>
      </w:r>
      <w:proofErr w:type="spellEnd"/>
      <w:proofErr w:type="gramEnd"/>
      <w:r w:rsidRPr="00184BE3">
        <w:rPr>
          <w:rFonts w:asciiTheme="minorHAnsi" w:hAnsiTheme="minorHAnsi"/>
          <w:color w:val="707070" w:themeColor="accent1"/>
        </w:rPr>
        <w:t>(address)</w:t>
      </w:r>
    </w:p>
    <w:p w14:paraId="526A6D78" w14:textId="21C7948B" w:rsidR="00184BE3" w:rsidRPr="00184BE3" w:rsidRDefault="00184BE3" w:rsidP="00184BE3">
      <w:pPr>
        <w:pStyle w:val="Heading2"/>
        <w:numPr>
          <w:ilvl w:val="0"/>
          <w:numId w:val="0"/>
        </w:numPr>
        <w:ind w:left="720" w:hanging="360"/>
        <w:rPr>
          <w:rFonts w:asciiTheme="minorHAnsi" w:hAnsiTheme="minorHAnsi"/>
          <w:color w:val="707070" w:themeColor="accent1"/>
        </w:rPr>
      </w:pPr>
      <w:r w:rsidRPr="00184BE3">
        <w:rPr>
          <w:rFonts w:asciiTheme="minorHAnsi" w:hAnsiTheme="minorHAnsi"/>
          <w:color w:val="707070" w:themeColor="accent1"/>
        </w:rPr>
        <w:t xml:space="preserve">                latitude = </w:t>
      </w:r>
      <w:proofErr w:type="spellStart"/>
      <w:proofErr w:type="gramStart"/>
      <w:r w:rsidRPr="00184BE3">
        <w:rPr>
          <w:rFonts w:asciiTheme="minorHAnsi" w:hAnsiTheme="minorHAnsi"/>
          <w:color w:val="707070" w:themeColor="accent1"/>
        </w:rPr>
        <w:t>location.latitude</w:t>
      </w:r>
      <w:proofErr w:type="spellEnd"/>
      <w:proofErr w:type="gramEnd"/>
    </w:p>
    <w:p w14:paraId="57F668BD" w14:textId="009A49CE" w:rsidR="00184BE3" w:rsidRPr="00184BE3" w:rsidRDefault="00184BE3" w:rsidP="00184BE3">
      <w:pPr>
        <w:pStyle w:val="Heading2"/>
        <w:numPr>
          <w:ilvl w:val="0"/>
          <w:numId w:val="0"/>
        </w:numPr>
        <w:ind w:left="720" w:hanging="360"/>
        <w:rPr>
          <w:rFonts w:asciiTheme="minorHAnsi" w:hAnsiTheme="minorHAnsi"/>
          <w:color w:val="707070" w:themeColor="accent1"/>
        </w:rPr>
      </w:pPr>
      <w:r w:rsidRPr="00184BE3">
        <w:rPr>
          <w:rFonts w:asciiTheme="minorHAnsi" w:hAnsiTheme="minorHAnsi"/>
          <w:color w:val="707070" w:themeColor="accent1"/>
        </w:rPr>
        <w:t xml:space="preserve">                longitude = </w:t>
      </w:r>
      <w:proofErr w:type="spellStart"/>
      <w:proofErr w:type="gramStart"/>
      <w:r w:rsidRPr="00184BE3">
        <w:rPr>
          <w:rFonts w:asciiTheme="minorHAnsi" w:hAnsiTheme="minorHAnsi"/>
          <w:color w:val="707070" w:themeColor="accent1"/>
        </w:rPr>
        <w:t>location.longitude</w:t>
      </w:r>
      <w:proofErr w:type="spellEnd"/>
      <w:proofErr w:type="gramEnd"/>
    </w:p>
    <w:p w14:paraId="231CF3D4" w14:textId="3A0E04E1" w:rsidR="00184BE3" w:rsidRPr="00184BE3" w:rsidRDefault="00184BE3" w:rsidP="00184BE3">
      <w:pPr>
        <w:pStyle w:val="Heading2"/>
        <w:numPr>
          <w:ilvl w:val="0"/>
          <w:numId w:val="0"/>
        </w:numPr>
        <w:ind w:left="720" w:hanging="360"/>
        <w:rPr>
          <w:rFonts w:asciiTheme="minorHAnsi" w:hAnsiTheme="minorHAnsi"/>
          <w:color w:val="707070" w:themeColor="accent1"/>
        </w:rPr>
      </w:pPr>
      <w:r w:rsidRPr="00184BE3">
        <w:rPr>
          <w:rFonts w:asciiTheme="minorHAnsi" w:hAnsiTheme="minorHAnsi"/>
          <w:color w:val="707070" w:themeColor="accent1"/>
        </w:rPr>
        <w:t xml:space="preserve">                </w:t>
      </w:r>
      <w:proofErr w:type="spellStart"/>
      <w:proofErr w:type="gramStart"/>
      <w:r w:rsidRPr="00184BE3">
        <w:rPr>
          <w:rFonts w:asciiTheme="minorHAnsi" w:hAnsiTheme="minorHAnsi"/>
          <w:color w:val="707070" w:themeColor="accent1"/>
        </w:rPr>
        <w:t>time.sleep</w:t>
      </w:r>
      <w:proofErr w:type="spellEnd"/>
      <w:proofErr w:type="gramEnd"/>
      <w:r w:rsidRPr="00184BE3">
        <w:rPr>
          <w:rFonts w:asciiTheme="minorHAnsi" w:hAnsiTheme="minorHAnsi"/>
          <w:color w:val="707070" w:themeColor="accent1"/>
        </w:rPr>
        <w:t>(.45)</w:t>
      </w:r>
    </w:p>
    <w:p w14:paraId="3C8165EE" w14:textId="4F21350C" w:rsidR="00184BE3" w:rsidRDefault="00184BE3" w:rsidP="00184BE3">
      <w:pPr>
        <w:pStyle w:val="Heading2"/>
        <w:numPr>
          <w:ilvl w:val="0"/>
          <w:numId w:val="0"/>
        </w:numPr>
        <w:ind w:left="360" w:firstLine="360"/>
        <w:rPr>
          <w:rFonts w:asciiTheme="minorHAnsi" w:hAnsiTheme="minorHAnsi"/>
          <w:color w:val="707070" w:themeColor="accent1"/>
        </w:rPr>
      </w:pPr>
      <w:r>
        <w:rPr>
          <w:rFonts w:asciiTheme="minorHAnsi" w:hAnsiTheme="minorHAnsi"/>
          <w:color w:val="707070" w:themeColor="accent1"/>
        </w:rPr>
        <w:t xml:space="preserve">         </w:t>
      </w:r>
      <w:r w:rsidR="00F6459D">
        <w:rPr>
          <w:rFonts w:asciiTheme="minorHAnsi" w:hAnsiTheme="minorHAnsi"/>
          <w:color w:val="707070" w:themeColor="accent1"/>
        </w:rPr>
        <w:t xml:space="preserve"> </w:t>
      </w:r>
      <w:r w:rsidRPr="00184BE3">
        <w:rPr>
          <w:rFonts w:asciiTheme="minorHAnsi" w:hAnsiTheme="minorHAnsi"/>
          <w:color w:val="707070" w:themeColor="accent1"/>
        </w:rPr>
        <w:t>print(address,'{}, {}</w:t>
      </w:r>
      <w:proofErr w:type="gramStart"/>
      <w:r w:rsidRPr="00184BE3">
        <w:rPr>
          <w:rFonts w:asciiTheme="minorHAnsi" w:hAnsiTheme="minorHAnsi"/>
          <w:color w:val="707070" w:themeColor="accent1"/>
        </w:rPr>
        <w:t>'.format</w:t>
      </w:r>
      <w:proofErr w:type="gramEnd"/>
      <w:r w:rsidRPr="00184BE3">
        <w:rPr>
          <w:rFonts w:asciiTheme="minorHAnsi" w:hAnsiTheme="minorHAnsi"/>
          <w:color w:val="707070" w:themeColor="accent1"/>
        </w:rPr>
        <w:t>(latitude, longitude)," " )</w:t>
      </w:r>
    </w:p>
    <w:p w14:paraId="63DC2FA8" w14:textId="77777777" w:rsidR="00F6459D" w:rsidRDefault="00F6459D" w:rsidP="00F6459D">
      <w:pPr>
        <w:pStyle w:val="Heading2"/>
        <w:numPr>
          <w:ilvl w:val="0"/>
          <w:numId w:val="0"/>
        </w:numPr>
        <w:ind w:left="360"/>
        <w:rPr>
          <w:rFonts w:asciiTheme="minorHAnsi" w:hAnsiTheme="minorHAnsi"/>
          <w:color w:val="707070" w:themeColor="accent1"/>
        </w:rPr>
      </w:pPr>
      <w:r w:rsidRPr="000B6C75">
        <w:rPr>
          <w:rFonts w:asciiTheme="minorHAnsi" w:hAnsiTheme="minorHAnsi"/>
          <w:color w:val="707070" w:themeColor="accent1"/>
        </w:rPr>
        <w:t xml:space="preserve">After having the </w:t>
      </w:r>
      <w:proofErr w:type="spellStart"/>
      <w:r w:rsidRPr="000B6C75">
        <w:rPr>
          <w:rFonts w:asciiTheme="minorHAnsi" w:hAnsiTheme="minorHAnsi"/>
          <w:color w:val="707070" w:themeColor="accent1"/>
        </w:rPr>
        <w:t>appropiate</w:t>
      </w:r>
      <w:proofErr w:type="spellEnd"/>
      <w:r w:rsidRPr="000B6C75">
        <w:rPr>
          <w:rFonts w:asciiTheme="minorHAnsi" w:hAnsiTheme="minorHAnsi"/>
          <w:color w:val="707070" w:themeColor="accent1"/>
        </w:rPr>
        <w:t xml:space="preserve"> latitude and longitude variables we proceed to map the neighborhoods using folium adding a circle marker to each neighborhood point on the map.</w:t>
      </w:r>
    </w:p>
    <w:p w14:paraId="4CBCDB82" w14:textId="420DBFDF" w:rsidR="00F6459D" w:rsidRDefault="00F6459D" w:rsidP="00F6459D">
      <w:pPr>
        <w:pStyle w:val="Heading2"/>
        <w:numPr>
          <w:ilvl w:val="0"/>
          <w:numId w:val="0"/>
        </w:numPr>
        <w:ind w:left="360"/>
        <w:rPr>
          <w:rFonts w:asciiTheme="minorHAnsi" w:hAnsiTheme="minorHAnsi"/>
          <w:color w:val="707070" w:themeColor="accent1"/>
        </w:rPr>
      </w:pPr>
      <w:r>
        <w:rPr>
          <w:rFonts w:asciiTheme="minorHAnsi" w:hAnsiTheme="minorHAnsi"/>
          <w:color w:val="707070" w:themeColor="accent1"/>
        </w:rPr>
        <w:t>With Folium we are able to map the neighborhoods that we extracted from Wikipedia:</w:t>
      </w:r>
    </w:p>
    <w:p w14:paraId="54DDB29A" w14:textId="55413F8A" w:rsidR="00F6459D" w:rsidRDefault="00F6459D" w:rsidP="00F6459D">
      <w:pPr>
        <w:pStyle w:val="Heading2"/>
        <w:numPr>
          <w:ilvl w:val="0"/>
          <w:numId w:val="0"/>
        </w:numPr>
        <w:ind w:left="360"/>
        <w:rPr>
          <w:rFonts w:asciiTheme="minorHAnsi" w:hAnsiTheme="minorHAnsi"/>
          <w:color w:val="707070" w:themeColor="accent1"/>
        </w:rPr>
      </w:pPr>
      <w:r>
        <w:rPr>
          <w:rFonts w:asciiTheme="minorHAnsi" w:hAnsiTheme="minorHAnsi"/>
          <w:noProof/>
          <w:color w:val="707070" w:themeColor="accent1"/>
          <w:lang w:eastAsia="en-US"/>
        </w:rPr>
        <w:drawing>
          <wp:inline distT="0" distB="0" distL="0" distR="0" wp14:anchorId="6AF1B3E5" wp14:editId="76055459">
            <wp:extent cx="4771340" cy="3088640"/>
            <wp:effectExtent l="0" t="0" r="4445" b="10160"/>
            <wp:docPr id="1" name="Picture 1" descr="Screen%20Shot%202019-05-17%20at%2011.27.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17%20at%2011.27.4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020" cy="3089728"/>
                    </a:xfrm>
                    <a:prstGeom prst="rect">
                      <a:avLst/>
                    </a:prstGeom>
                    <a:noFill/>
                    <a:ln>
                      <a:noFill/>
                    </a:ln>
                  </pic:spPr>
                </pic:pic>
              </a:graphicData>
            </a:graphic>
          </wp:inline>
        </w:drawing>
      </w:r>
    </w:p>
    <w:p w14:paraId="24869306" w14:textId="77777777" w:rsidR="00F6459D" w:rsidRPr="001135EF" w:rsidRDefault="00F6459D" w:rsidP="00F6459D">
      <w:pPr>
        <w:pStyle w:val="Heading2"/>
        <w:numPr>
          <w:ilvl w:val="0"/>
          <w:numId w:val="0"/>
        </w:numPr>
        <w:ind w:left="360"/>
        <w:rPr>
          <w:rFonts w:asciiTheme="minorHAnsi" w:hAnsiTheme="minorHAnsi"/>
          <w:color w:val="707070" w:themeColor="accent1"/>
        </w:rPr>
      </w:pPr>
    </w:p>
    <w:p w14:paraId="73D90101" w14:textId="13E0D5A9" w:rsidR="001135EF" w:rsidRDefault="00F6459D" w:rsidP="001135EF">
      <w:pPr>
        <w:pStyle w:val="Heading2"/>
      </w:pPr>
      <w:r>
        <w:t>Segmenting and Clustering Using Foursquare API</w:t>
      </w:r>
    </w:p>
    <w:p w14:paraId="6C4059CB" w14:textId="35DB8B2B" w:rsidR="00F6459D" w:rsidRPr="00F6459D" w:rsidRDefault="00F6459D" w:rsidP="00F6459D">
      <w:pPr>
        <w:pStyle w:val="Heading2"/>
        <w:numPr>
          <w:ilvl w:val="0"/>
          <w:numId w:val="0"/>
        </w:numPr>
        <w:ind w:left="360"/>
        <w:rPr>
          <w:rFonts w:asciiTheme="minorHAnsi" w:hAnsiTheme="minorHAnsi"/>
          <w:color w:val="707070" w:themeColor="accent1"/>
        </w:rPr>
      </w:pPr>
      <w:r w:rsidRPr="00F6459D">
        <w:rPr>
          <w:rFonts w:asciiTheme="minorHAnsi" w:hAnsiTheme="minorHAnsi"/>
          <w:color w:val="707070" w:themeColor="accent1"/>
        </w:rPr>
        <w:t xml:space="preserve">We start by using a Foursquare API calls function. In this function we are interested in finding the categories of each venue so we can generalize what types of venues there are </w:t>
      </w:r>
      <w:r w:rsidRPr="00F6459D">
        <w:rPr>
          <w:rFonts w:asciiTheme="minorHAnsi" w:hAnsiTheme="minorHAnsi"/>
          <w:color w:val="707070" w:themeColor="accent1"/>
        </w:rPr>
        <w:lastRenderedPageBreak/>
        <w:t xml:space="preserve">in the area and process a lot more information by grouping all the venues according to their category. </w:t>
      </w:r>
    </w:p>
    <w:p w14:paraId="5271935E" w14:textId="4276CF08" w:rsidR="00F6459D" w:rsidRDefault="00F6459D" w:rsidP="00F6459D">
      <w:pPr>
        <w:pStyle w:val="Heading2"/>
        <w:numPr>
          <w:ilvl w:val="0"/>
          <w:numId w:val="0"/>
        </w:numPr>
        <w:ind w:left="360"/>
        <w:rPr>
          <w:rFonts w:asciiTheme="minorHAnsi" w:hAnsiTheme="minorHAnsi"/>
          <w:color w:val="707070" w:themeColor="accent1"/>
        </w:rPr>
      </w:pPr>
      <w:r w:rsidRPr="00F6459D">
        <w:rPr>
          <w:rFonts w:asciiTheme="minorHAnsi" w:hAnsiTheme="minorHAnsi"/>
          <w:color w:val="707070" w:themeColor="accent1"/>
        </w:rPr>
        <w:t xml:space="preserve">The </w:t>
      </w:r>
      <w:proofErr w:type="spellStart"/>
      <w:r w:rsidRPr="00F6459D">
        <w:rPr>
          <w:rFonts w:asciiTheme="minorHAnsi" w:hAnsiTheme="minorHAnsi"/>
          <w:color w:val="707070" w:themeColor="accent1"/>
        </w:rPr>
        <w:t>Foursqare</w:t>
      </w:r>
      <w:proofErr w:type="spellEnd"/>
      <w:r w:rsidRPr="00F6459D">
        <w:rPr>
          <w:rFonts w:asciiTheme="minorHAnsi" w:hAnsiTheme="minorHAnsi"/>
          <w:color w:val="707070" w:themeColor="accent1"/>
        </w:rPr>
        <w:t xml:space="preserve"> API uses the latitude and longitude variables that we geocoded earlier, as well as limit which assigns the maximum amount of requests, and the radius of each call according to coordinates which is in meters.</w:t>
      </w:r>
    </w:p>
    <w:p w14:paraId="11E5309B" w14:textId="77777777" w:rsidR="00F6459D" w:rsidRPr="00F6459D" w:rsidRDefault="00F6459D" w:rsidP="00F6459D">
      <w:pPr>
        <w:pStyle w:val="Heading2"/>
        <w:numPr>
          <w:ilvl w:val="0"/>
          <w:numId w:val="0"/>
        </w:numPr>
        <w:ind w:left="720" w:hanging="360"/>
        <w:rPr>
          <w:rFonts w:asciiTheme="minorHAnsi" w:hAnsiTheme="minorHAnsi"/>
          <w:color w:val="707070" w:themeColor="accent1"/>
        </w:rPr>
      </w:pPr>
      <w:r w:rsidRPr="00F6459D">
        <w:rPr>
          <w:rFonts w:asciiTheme="minorHAnsi" w:hAnsiTheme="minorHAnsi"/>
          <w:color w:val="707070" w:themeColor="accent1"/>
        </w:rPr>
        <w:t>LIMIT = 500</w:t>
      </w:r>
    </w:p>
    <w:p w14:paraId="20866A4D" w14:textId="77777777" w:rsidR="00F6459D" w:rsidRPr="00F6459D" w:rsidRDefault="00F6459D" w:rsidP="00F6459D">
      <w:pPr>
        <w:pStyle w:val="Heading2"/>
        <w:numPr>
          <w:ilvl w:val="0"/>
          <w:numId w:val="0"/>
        </w:numPr>
        <w:ind w:left="720" w:hanging="360"/>
        <w:rPr>
          <w:rFonts w:asciiTheme="minorHAnsi" w:hAnsiTheme="minorHAnsi"/>
          <w:color w:val="707070" w:themeColor="accent1"/>
        </w:rPr>
      </w:pPr>
      <w:r w:rsidRPr="00F6459D">
        <w:rPr>
          <w:rFonts w:asciiTheme="minorHAnsi" w:hAnsiTheme="minorHAnsi"/>
          <w:color w:val="707070" w:themeColor="accent1"/>
        </w:rPr>
        <w:t>radius = 1000</w:t>
      </w:r>
    </w:p>
    <w:p w14:paraId="5FA8C418" w14:textId="5ACAC3F3" w:rsidR="00F6459D" w:rsidRPr="00F6459D" w:rsidRDefault="00F6459D" w:rsidP="00F6459D">
      <w:pPr>
        <w:pStyle w:val="Heading2"/>
        <w:numPr>
          <w:ilvl w:val="0"/>
          <w:numId w:val="0"/>
        </w:numPr>
        <w:ind w:left="360"/>
        <w:rPr>
          <w:rFonts w:asciiTheme="minorHAnsi" w:hAnsiTheme="minorHAnsi"/>
          <w:color w:val="707070" w:themeColor="accent1"/>
        </w:rPr>
      </w:pPr>
      <w:proofErr w:type="spellStart"/>
      <w:r w:rsidRPr="00F6459D">
        <w:rPr>
          <w:rFonts w:asciiTheme="minorHAnsi" w:hAnsiTheme="minorHAnsi"/>
          <w:color w:val="707070" w:themeColor="accent1"/>
        </w:rPr>
        <w:t>ur</w:t>
      </w:r>
      <w:r>
        <w:rPr>
          <w:rFonts w:asciiTheme="minorHAnsi" w:hAnsiTheme="minorHAnsi"/>
          <w:color w:val="707070" w:themeColor="accent1"/>
        </w:rPr>
        <w:t>l</w:t>
      </w:r>
      <w:proofErr w:type="spellEnd"/>
      <w:r>
        <w:rPr>
          <w:rFonts w:asciiTheme="minorHAnsi" w:hAnsiTheme="minorHAnsi"/>
          <w:color w:val="707070" w:themeColor="accent1"/>
        </w:rPr>
        <w:t xml:space="preserve"> = </w:t>
      </w:r>
      <w:r w:rsidRPr="00F6459D">
        <w:rPr>
          <w:rFonts w:asciiTheme="minorHAnsi" w:hAnsiTheme="minorHAnsi"/>
          <w:color w:val="707070" w:themeColor="accent1"/>
        </w:rPr>
        <w:t>'https://api.foursquare.com/v2/venues/explore?&amp;</w:t>
      </w:r>
      <w:proofErr w:type="spellStart"/>
      <w:r w:rsidRPr="00F6459D">
        <w:rPr>
          <w:rFonts w:asciiTheme="minorHAnsi" w:hAnsiTheme="minorHAnsi"/>
          <w:color w:val="707070" w:themeColor="accent1"/>
        </w:rPr>
        <w:t>client_id</w:t>
      </w:r>
      <w:proofErr w:type="spellEnd"/>
      <w:r w:rsidRPr="00F6459D">
        <w:rPr>
          <w:rFonts w:asciiTheme="minorHAnsi" w:hAnsiTheme="minorHAnsi"/>
          <w:color w:val="707070" w:themeColor="accent1"/>
        </w:rPr>
        <w:t>=</w:t>
      </w:r>
      <w:proofErr w:type="gramStart"/>
      <w:r w:rsidRPr="00F6459D">
        <w:rPr>
          <w:rFonts w:asciiTheme="minorHAnsi" w:hAnsiTheme="minorHAnsi"/>
          <w:color w:val="707070" w:themeColor="accent1"/>
        </w:rPr>
        <w:t>{}&amp;</w:t>
      </w:r>
      <w:proofErr w:type="spellStart"/>
      <w:proofErr w:type="gramEnd"/>
      <w:r w:rsidRPr="00F6459D">
        <w:rPr>
          <w:rFonts w:asciiTheme="minorHAnsi" w:hAnsiTheme="minorHAnsi"/>
          <w:color w:val="707070" w:themeColor="accent1"/>
        </w:rPr>
        <w:t>client_secret</w:t>
      </w:r>
      <w:proofErr w:type="spellEnd"/>
      <w:r w:rsidRPr="00F6459D">
        <w:rPr>
          <w:rFonts w:asciiTheme="minorHAnsi" w:hAnsiTheme="minorHAnsi"/>
          <w:color w:val="707070" w:themeColor="accent1"/>
        </w:rPr>
        <w:t>={}&amp;v={}&amp;</w:t>
      </w:r>
      <w:proofErr w:type="spellStart"/>
      <w:r w:rsidRPr="00F6459D">
        <w:rPr>
          <w:rFonts w:asciiTheme="minorHAnsi" w:hAnsiTheme="minorHAnsi"/>
          <w:color w:val="707070" w:themeColor="accent1"/>
        </w:rPr>
        <w:t>ll</w:t>
      </w:r>
      <w:proofErr w:type="spellEnd"/>
      <w:r w:rsidRPr="00F6459D">
        <w:rPr>
          <w:rFonts w:asciiTheme="minorHAnsi" w:hAnsiTheme="minorHAnsi"/>
          <w:color w:val="707070" w:themeColor="accent1"/>
        </w:rPr>
        <w:t>={},{}&amp;radius={}&amp;limit={}'.format(</w:t>
      </w:r>
    </w:p>
    <w:p w14:paraId="6877A86E"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CLIENT_ID, </w:t>
      </w:r>
    </w:p>
    <w:p w14:paraId="51856A63"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CLIENT_SECRET, </w:t>
      </w:r>
    </w:p>
    <w:p w14:paraId="064F3D6C"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VERSION, </w:t>
      </w:r>
    </w:p>
    <w:p w14:paraId="28F40977"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latitude, </w:t>
      </w:r>
    </w:p>
    <w:p w14:paraId="351BDAAB"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longitude, </w:t>
      </w:r>
    </w:p>
    <w:p w14:paraId="08A0B40E"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radius, </w:t>
      </w:r>
    </w:p>
    <w:p w14:paraId="18284013" w14:textId="77777777" w:rsidR="00F6459D" w:rsidRPr="00F6459D" w:rsidRDefault="00F6459D" w:rsidP="00F6459D">
      <w:pPr>
        <w:pStyle w:val="Heading2"/>
        <w:numPr>
          <w:ilvl w:val="0"/>
          <w:numId w:val="0"/>
        </w:numPr>
        <w:ind w:left="720"/>
        <w:rPr>
          <w:rFonts w:asciiTheme="minorHAnsi" w:hAnsiTheme="minorHAnsi"/>
          <w:color w:val="707070" w:themeColor="accent1"/>
        </w:rPr>
      </w:pPr>
      <w:r w:rsidRPr="00F6459D">
        <w:rPr>
          <w:rFonts w:asciiTheme="minorHAnsi" w:hAnsiTheme="minorHAnsi"/>
          <w:color w:val="707070" w:themeColor="accent1"/>
        </w:rPr>
        <w:t xml:space="preserve">    LIMIT)</w:t>
      </w:r>
    </w:p>
    <w:p w14:paraId="5B63DCDA" w14:textId="3EF45712" w:rsidR="00F6459D" w:rsidRPr="00F6459D" w:rsidRDefault="00F6459D" w:rsidP="00671531">
      <w:pPr>
        <w:pStyle w:val="Heading2"/>
        <w:numPr>
          <w:ilvl w:val="0"/>
          <w:numId w:val="0"/>
        </w:numPr>
        <w:ind w:left="720" w:hanging="360"/>
        <w:rPr>
          <w:rFonts w:asciiTheme="minorHAnsi" w:hAnsiTheme="minorHAnsi"/>
          <w:color w:val="707070" w:themeColor="accent1"/>
        </w:rPr>
      </w:pPr>
      <w:r w:rsidRPr="00F6459D">
        <w:rPr>
          <w:rFonts w:asciiTheme="minorHAnsi" w:hAnsiTheme="minorHAnsi"/>
          <w:color w:val="707070" w:themeColor="accent1"/>
        </w:rPr>
        <w:t xml:space="preserve">results = </w:t>
      </w:r>
      <w:proofErr w:type="spellStart"/>
      <w:r w:rsidRPr="00F6459D">
        <w:rPr>
          <w:rFonts w:asciiTheme="minorHAnsi" w:hAnsiTheme="minorHAnsi"/>
          <w:color w:val="707070" w:themeColor="accent1"/>
        </w:rPr>
        <w:t>requests.get</w:t>
      </w:r>
      <w:proofErr w:type="spellEnd"/>
      <w:r w:rsidRPr="00F6459D">
        <w:rPr>
          <w:rFonts w:asciiTheme="minorHAnsi" w:hAnsiTheme="minorHAnsi"/>
          <w:color w:val="707070" w:themeColor="accent1"/>
        </w:rPr>
        <w:t>(</w:t>
      </w:r>
      <w:proofErr w:type="spellStart"/>
      <w:r w:rsidRPr="00F6459D">
        <w:rPr>
          <w:rFonts w:asciiTheme="minorHAnsi" w:hAnsiTheme="minorHAnsi"/>
          <w:color w:val="707070" w:themeColor="accent1"/>
        </w:rPr>
        <w:t>url</w:t>
      </w:r>
      <w:proofErr w:type="spellEnd"/>
      <w:proofErr w:type="gramStart"/>
      <w:r w:rsidRPr="00F6459D">
        <w:rPr>
          <w:rFonts w:asciiTheme="minorHAnsi" w:hAnsiTheme="minorHAnsi"/>
          <w:color w:val="707070" w:themeColor="accent1"/>
        </w:rPr>
        <w:t>).</w:t>
      </w:r>
      <w:proofErr w:type="spellStart"/>
      <w:r w:rsidRPr="00F6459D">
        <w:rPr>
          <w:rFonts w:asciiTheme="minorHAnsi" w:hAnsiTheme="minorHAnsi"/>
          <w:color w:val="707070" w:themeColor="accent1"/>
        </w:rPr>
        <w:t>json</w:t>
      </w:r>
      <w:proofErr w:type="spellEnd"/>
      <w:proofErr w:type="gramEnd"/>
      <w:r w:rsidRPr="00F6459D">
        <w:rPr>
          <w:rFonts w:asciiTheme="minorHAnsi" w:hAnsiTheme="minorHAnsi"/>
          <w:color w:val="707070" w:themeColor="accent1"/>
        </w:rPr>
        <w:t>()</w:t>
      </w:r>
    </w:p>
    <w:p w14:paraId="3AB6694F" w14:textId="38AC242B" w:rsid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t>By using a radius of 1000 meters to look on the Foursquare API we are able to extract around 3000 venues which gives a more robust dataset, and with that quantity of information the analysis becomes more interesting.</w:t>
      </w:r>
    </w:p>
    <w:p w14:paraId="01BF97D7" w14:textId="2ED21C52" w:rsidR="00671531" w:rsidRP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t>In order to segment or cluster the data we convert the categorical values into numerical values. We achieve this by applying one hot</w:t>
      </w:r>
      <w:r>
        <w:rPr>
          <w:rFonts w:asciiTheme="minorHAnsi" w:hAnsiTheme="minorHAnsi"/>
          <w:color w:val="707070" w:themeColor="accent1"/>
        </w:rPr>
        <w:t xml:space="preserve"> (</w:t>
      </w:r>
      <w:proofErr w:type="spellStart"/>
      <w:r>
        <w:rPr>
          <w:rFonts w:asciiTheme="minorHAnsi" w:hAnsiTheme="minorHAnsi"/>
          <w:color w:val="707070" w:themeColor="accent1"/>
        </w:rPr>
        <w:t>get_dummies</w:t>
      </w:r>
      <w:proofErr w:type="spellEnd"/>
      <w:r>
        <w:rPr>
          <w:rFonts w:asciiTheme="minorHAnsi" w:hAnsiTheme="minorHAnsi"/>
          <w:color w:val="707070" w:themeColor="accent1"/>
        </w:rPr>
        <w:t>)</w:t>
      </w:r>
      <w:r w:rsidRPr="00671531">
        <w:rPr>
          <w:rFonts w:asciiTheme="minorHAnsi" w:hAnsiTheme="minorHAnsi"/>
          <w:color w:val="707070" w:themeColor="accent1"/>
        </w:rPr>
        <w:t xml:space="preserve"> encoding to the Venue Category column, thus creating a </w:t>
      </w:r>
      <w:proofErr w:type="spellStart"/>
      <w:r w:rsidRPr="00671531">
        <w:rPr>
          <w:rFonts w:asciiTheme="minorHAnsi" w:hAnsiTheme="minorHAnsi"/>
          <w:color w:val="707070" w:themeColor="accent1"/>
        </w:rPr>
        <w:t>dataframe</w:t>
      </w:r>
      <w:proofErr w:type="spellEnd"/>
      <w:r w:rsidRPr="00671531">
        <w:rPr>
          <w:rFonts w:asciiTheme="minorHAnsi" w:hAnsiTheme="minorHAnsi"/>
          <w:color w:val="707070" w:themeColor="accent1"/>
        </w:rPr>
        <w:t xml:space="preserve"> that measures how often there is a specific category of venue in each neighborhood.</w:t>
      </w:r>
    </w:p>
    <w:p w14:paraId="3EBD2907" w14:textId="52F63A41" w:rsid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t>However, we need to process the data further in order to see some concrete conclusions.</w:t>
      </w:r>
    </w:p>
    <w:p w14:paraId="1B867D1E" w14:textId="57172ACF" w:rsidR="00671531" w:rsidRDefault="00671531" w:rsidP="00671531">
      <w:pPr>
        <w:pStyle w:val="Heading2"/>
        <w:numPr>
          <w:ilvl w:val="0"/>
          <w:numId w:val="0"/>
        </w:numPr>
        <w:ind w:left="360"/>
        <w:rPr>
          <w:rFonts w:asciiTheme="minorHAnsi" w:hAnsiTheme="minorHAnsi"/>
          <w:color w:val="707070" w:themeColor="accent1"/>
        </w:rPr>
      </w:pPr>
      <w:r>
        <w:rPr>
          <w:rFonts w:asciiTheme="minorHAnsi" w:hAnsiTheme="minorHAnsi"/>
          <w:color w:val="707070" w:themeColor="accent1"/>
        </w:rPr>
        <w:t>W</w:t>
      </w:r>
      <w:r w:rsidRPr="00671531">
        <w:rPr>
          <w:rFonts w:asciiTheme="minorHAnsi" w:hAnsiTheme="minorHAnsi"/>
          <w:color w:val="707070" w:themeColor="accent1"/>
        </w:rPr>
        <w:t>e can visualize the top 5 venue categories in each neighborhood. It gives us a first glance into the data organized in a way that allows for some initial conclusions about the dataset.</w:t>
      </w:r>
    </w:p>
    <w:p w14:paraId="2B5EF8BE" w14:textId="67E73F48" w:rsidR="00671531" w:rsidRP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t>If we look at the top 5 venue categories for the neighborhood Lake Buena Vista, we can confirm that it's top venues are clothing stores, resorts, gift shops, restaurants and theme parks. This is aligned with the reality of the neighborhood because it is the neighborhood adjacent to the Disney Theme Parks.</w:t>
      </w:r>
    </w:p>
    <w:p w14:paraId="6D8F3864" w14:textId="165D74C4" w:rsid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t>Thus we can assume that there is good credibility to the data we have and we can trust the processes we performed so far.</w:t>
      </w:r>
    </w:p>
    <w:p w14:paraId="2D73AEC9" w14:textId="1A554C30" w:rsidR="00671531" w:rsidRDefault="00671531" w:rsidP="00671531">
      <w:pPr>
        <w:pStyle w:val="Heading2"/>
        <w:numPr>
          <w:ilvl w:val="0"/>
          <w:numId w:val="0"/>
        </w:numPr>
        <w:ind w:left="360"/>
        <w:rPr>
          <w:rFonts w:asciiTheme="minorHAnsi" w:hAnsiTheme="minorHAnsi"/>
          <w:color w:val="707070" w:themeColor="accent1"/>
        </w:rPr>
      </w:pPr>
      <w:r w:rsidRPr="00671531">
        <w:rPr>
          <w:rFonts w:asciiTheme="minorHAnsi" w:hAnsiTheme="minorHAnsi"/>
          <w:color w:val="707070" w:themeColor="accent1"/>
        </w:rPr>
        <w:lastRenderedPageBreak/>
        <w:drawing>
          <wp:inline distT="0" distB="0" distL="0" distR="0" wp14:anchorId="55587DC4" wp14:editId="3EDDA81D">
            <wp:extent cx="3823335" cy="1557391"/>
            <wp:effectExtent l="0" t="0" r="0" b="0"/>
            <wp:docPr id="2" name="Picture 2" descr="Screen%20Shot%202019-05-17%20at%2011.42.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5-17%20at%2011.42.45%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675" cy="1563639"/>
                    </a:xfrm>
                    <a:prstGeom prst="rect">
                      <a:avLst/>
                    </a:prstGeom>
                    <a:noFill/>
                    <a:ln>
                      <a:noFill/>
                    </a:ln>
                  </pic:spPr>
                </pic:pic>
              </a:graphicData>
            </a:graphic>
          </wp:inline>
        </w:drawing>
      </w:r>
    </w:p>
    <w:p w14:paraId="58872731" w14:textId="1E2A5AA4" w:rsidR="00671531" w:rsidRDefault="00671531" w:rsidP="00671531">
      <w:pPr>
        <w:pStyle w:val="Heading2"/>
        <w:numPr>
          <w:ilvl w:val="0"/>
          <w:numId w:val="0"/>
        </w:numPr>
        <w:ind w:left="360"/>
        <w:rPr>
          <w:rFonts w:asciiTheme="minorHAnsi" w:hAnsiTheme="minorHAnsi"/>
          <w:color w:val="707070" w:themeColor="accent1"/>
        </w:rPr>
      </w:pPr>
      <w:r>
        <w:rPr>
          <w:rFonts w:asciiTheme="minorHAnsi" w:hAnsiTheme="minorHAnsi"/>
          <w:color w:val="707070" w:themeColor="accent1"/>
        </w:rPr>
        <w:t>Also, d</w:t>
      </w:r>
      <w:r w:rsidRPr="00671531">
        <w:rPr>
          <w:rFonts w:asciiTheme="minorHAnsi" w:hAnsiTheme="minorHAnsi"/>
          <w:color w:val="707070" w:themeColor="accent1"/>
        </w:rPr>
        <w:t>isplaying a table of the 10 most common venues will help when we try to cluster the neighborhoods by similar venues. However, as we will see clustering helps partially. Mostly to get more familiar with the data, however, it will not help us much in drawing conclusions.</w:t>
      </w:r>
    </w:p>
    <w:p w14:paraId="59E41201" w14:textId="308DDB41" w:rsidR="00671531" w:rsidRDefault="00671531" w:rsidP="00671531">
      <w:pPr>
        <w:pStyle w:val="Heading2"/>
        <w:numPr>
          <w:ilvl w:val="0"/>
          <w:numId w:val="0"/>
        </w:numPr>
        <w:ind w:left="360"/>
        <w:rPr>
          <w:rFonts w:asciiTheme="minorHAnsi" w:hAnsiTheme="minorHAnsi"/>
          <w:color w:val="707070" w:themeColor="accent1"/>
        </w:rPr>
      </w:pPr>
      <w:r>
        <w:rPr>
          <w:rFonts w:asciiTheme="minorHAnsi" w:hAnsiTheme="minorHAnsi"/>
          <w:noProof/>
          <w:color w:val="707070" w:themeColor="accent1"/>
          <w:lang w:eastAsia="en-US"/>
        </w:rPr>
        <w:drawing>
          <wp:inline distT="0" distB="0" distL="0" distR="0" wp14:anchorId="437568A5" wp14:editId="48B3B0AE">
            <wp:extent cx="5486400" cy="1449705"/>
            <wp:effectExtent l="0" t="0" r="0" b="0"/>
            <wp:docPr id="3" name="Picture 3" descr="Screen%20Shot%202019-05-17%20at%2011.45.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5-17%20at%2011.45.0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49705"/>
                    </a:xfrm>
                    <a:prstGeom prst="rect">
                      <a:avLst/>
                    </a:prstGeom>
                    <a:noFill/>
                    <a:ln>
                      <a:noFill/>
                    </a:ln>
                  </pic:spPr>
                </pic:pic>
              </a:graphicData>
            </a:graphic>
          </wp:inline>
        </w:drawing>
      </w:r>
    </w:p>
    <w:p w14:paraId="4D21107F" w14:textId="77777777" w:rsidR="00671531" w:rsidRPr="00F6459D" w:rsidRDefault="00671531" w:rsidP="00671531">
      <w:pPr>
        <w:pStyle w:val="Heading2"/>
        <w:numPr>
          <w:ilvl w:val="0"/>
          <w:numId w:val="0"/>
        </w:numPr>
        <w:ind w:left="360"/>
        <w:rPr>
          <w:rFonts w:asciiTheme="minorHAnsi" w:hAnsiTheme="minorHAnsi"/>
          <w:color w:val="707070" w:themeColor="accent1"/>
        </w:rPr>
      </w:pPr>
    </w:p>
    <w:p w14:paraId="4C056AEC" w14:textId="46408177" w:rsidR="001135EF" w:rsidRDefault="004A4F0B" w:rsidP="004A4F0B">
      <w:pPr>
        <w:pStyle w:val="Heading3"/>
      </w:pPr>
      <w:r>
        <w:t>By Neighborhood</w:t>
      </w:r>
    </w:p>
    <w:p w14:paraId="02FDFDEF" w14:textId="77777777" w:rsidR="004A4F0B" w:rsidRDefault="004A4F0B" w:rsidP="004A4F0B">
      <w:pPr>
        <w:pStyle w:val="Heading2"/>
        <w:numPr>
          <w:ilvl w:val="0"/>
          <w:numId w:val="0"/>
        </w:numPr>
        <w:ind w:left="360"/>
        <w:rPr>
          <w:rFonts w:asciiTheme="minorHAnsi" w:hAnsiTheme="minorHAnsi"/>
          <w:color w:val="707070" w:themeColor="accent1"/>
        </w:rPr>
      </w:pPr>
      <w:r w:rsidRPr="004A4F0B">
        <w:rPr>
          <w:rFonts w:asciiTheme="minorHAnsi" w:hAnsiTheme="minorHAnsi"/>
          <w:color w:val="707070" w:themeColor="accent1"/>
        </w:rPr>
        <w:t xml:space="preserve">We run some clustering tests iteratively, in order to find the best number of k clusters. After using the elbow method for inertia, we see that a set of 3 clusters is </w:t>
      </w:r>
      <w:r>
        <w:rPr>
          <w:rFonts w:asciiTheme="minorHAnsi" w:hAnsiTheme="minorHAnsi"/>
          <w:color w:val="707070" w:themeColor="accent1"/>
        </w:rPr>
        <w:t>likely the optimal amount</w:t>
      </w:r>
      <w:r w:rsidRPr="004A4F0B">
        <w:rPr>
          <w:rFonts w:asciiTheme="minorHAnsi" w:hAnsiTheme="minorHAnsi"/>
          <w:color w:val="707070" w:themeColor="accent1"/>
        </w:rPr>
        <w:t xml:space="preserve">. </w:t>
      </w:r>
    </w:p>
    <w:p w14:paraId="50FAA3D5" w14:textId="25455ABB" w:rsidR="004A4F0B" w:rsidRDefault="004A4F0B" w:rsidP="004A4F0B">
      <w:pPr>
        <w:pStyle w:val="Heading2"/>
        <w:numPr>
          <w:ilvl w:val="0"/>
          <w:numId w:val="0"/>
        </w:numPr>
        <w:ind w:left="360"/>
        <w:rPr>
          <w:rFonts w:asciiTheme="minorHAnsi" w:hAnsiTheme="minorHAnsi"/>
          <w:color w:val="707070" w:themeColor="accent1"/>
        </w:rPr>
      </w:pPr>
      <w:r>
        <w:rPr>
          <w:rFonts w:asciiTheme="minorHAnsi" w:hAnsiTheme="minorHAnsi"/>
          <w:noProof/>
          <w:color w:val="707070" w:themeColor="accent1"/>
          <w:lang w:eastAsia="en-US"/>
        </w:rPr>
        <w:drawing>
          <wp:inline distT="0" distB="0" distL="0" distR="0" wp14:anchorId="5F4CB8C2" wp14:editId="55F5EB51">
            <wp:extent cx="2451735" cy="1592550"/>
            <wp:effectExtent l="0" t="0" r="0" b="8255"/>
            <wp:docPr id="4" name="Picture 4" descr="Screen%20Shot%202019-05-17%20at%2011.53.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5-17%20at%2011.53.12%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417" cy="1604035"/>
                    </a:xfrm>
                    <a:prstGeom prst="rect">
                      <a:avLst/>
                    </a:prstGeom>
                    <a:noFill/>
                    <a:ln>
                      <a:noFill/>
                    </a:ln>
                  </pic:spPr>
                </pic:pic>
              </a:graphicData>
            </a:graphic>
          </wp:inline>
        </w:drawing>
      </w:r>
    </w:p>
    <w:p w14:paraId="5651687A" w14:textId="5E0D834A" w:rsidR="004A4F0B" w:rsidRDefault="004A4F0B" w:rsidP="004A4F0B">
      <w:pPr>
        <w:pStyle w:val="Heading2"/>
        <w:numPr>
          <w:ilvl w:val="0"/>
          <w:numId w:val="0"/>
        </w:numPr>
        <w:ind w:left="360"/>
        <w:rPr>
          <w:rFonts w:asciiTheme="minorHAnsi" w:hAnsiTheme="minorHAnsi"/>
          <w:noProof/>
          <w:color w:val="707070" w:themeColor="accent1"/>
          <w:lang w:eastAsia="en-US"/>
        </w:rPr>
      </w:pPr>
      <w:r w:rsidRPr="004A4F0B">
        <w:rPr>
          <w:rFonts w:asciiTheme="minorHAnsi" w:hAnsiTheme="minorHAnsi"/>
          <w:color w:val="707070" w:themeColor="accent1"/>
        </w:rPr>
        <w:lastRenderedPageBreak/>
        <w:t>The Elbow Method does not show a strong elbow; however, it seems to happen at k=3.</w:t>
      </w:r>
      <w:r w:rsidR="00992E39" w:rsidRPr="00992E39">
        <w:rPr>
          <w:rFonts w:asciiTheme="minorHAnsi" w:hAnsiTheme="minorHAnsi"/>
          <w:noProof/>
          <w:color w:val="707070" w:themeColor="accent1"/>
          <w:lang w:eastAsia="en-US"/>
        </w:rPr>
        <w:t xml:space="preserve"> </w:t>
      </w:r>
      <w:r w:rsidR="00992E39">
        <w:rPr>
          <w:rFonts w:asciiTheme="minorHAnsi" w:hAnsiTheme="minorHAnsi"/>
          <w:noProof/>
          <w:color w:val="707070" w:themeColor="accent1"/>
          <w:lang w:eastAsia="en-US"/>
        </w:rPr>
        <w:drawing>
          <wp:inline distT="0" distB="0" distL="0" distR="0" wp14:anchorId="1E83E8FA" wp14:editId="458D6FF9">
            <wp:extent cx="2350490" cy="2166944"/>
            <wp:effectExtent l="0" t="0" r="12065" b="0"/>
            <wp:docPr id="5" name="Picture 5" descr="Screen%20Shot%202019-05-17%20at%2012.1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5-17%20at%2012.11.2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060" cy="2174845"/>
                    </a:xfrm>
                    <a:prstGeom prst="rect">
                      <a:avLst/>
                    </a:prstGeom>
                    <a:noFill/>
                    <a:ln>
                      <a:noFill/>
                    </a:ln>
                  </pic:spPr>
                </pic:pic>
              </a:graphicData>
            </a:graphic>
          </wp:inline>
        </w:drawing>
      </w:r>
    </w:p>
    <w:p w14:paraId="477293EF" w14:textId="6D79ACE0" w:rsidR="00992E39" w:rsidRDefault="00992E39" w:rsidP="004A4F0B">
      <w:pPr>
        <w:pStyle w:val="Heading2"/>
        <w:numPr>
          <w:ilvl w:val="0"/>
          <w:numId w:val="0"/>
        </w:numPr>
        <w:ind w:left="360"/>
        <w:rPr>
          <w:rFonts w:asciiTheme="minorHAnsi" w:hAnsiTheme="minorHAnsi"/>
          <w:color w:val="707070" w:themeColor="accent1"/>
        </w:rPr>
      </w:pPr>
      <w:r w:rsidRPr="00992E39">
        <w:rPr>
          <w:rFonts w:asciiTheme="minorHAnsi" w:hAnsiTheme="minorHAnsi"/>
          <w:color w:val="707070" w:themeColor="accent1"/>
        </w:rPr>
        <w:t>At technically 3 clusters we can see that neighborhoods are distributed in mainly two clusters. 22 neighborhoods that have Parks as their main Venue, and 88 that have stores, restaurants and pretty much most types of venues.</w:t>
      </w:r>
    </w:p>
    <w:p w14:paraId="4638F120" w14:textId="547A60A2" w:rsidR="004A4F0B" w:rsidRPr="004A4F0B" w:rsidRDefault="004A4F0B" w:rsidP="004A4F0B">
      <w:pPr>
        <w:pStyle w:val="Heading2"/>
        <w:numPr>
          <w:ilvl w:val="0"/>
          <w:numId w:val="0"/>
        </w:numPr>
        <w:ind w:left="360"/>
        <w:rPr>
          <w:rFonts w:asciiTheme="minorHAnsi" w:hAnsiTheme="minorHAnsi"/>
          <w:color w:val="707070" w:themeColor="accent1"/>
        </w:rPr>
      </w:pPr>
      <w:r w:rsidRPr="004A4F0B">
        <w:rPr>
          <w:rFonts w:asciiTheme="minorHAnsi" w:hAnsiTheme="minorHAnsi"/>
          <w:color w:val="707070" w:themeColor="accent1"/>
        </w:rPr>
        <w:t>However,</w:t>
      </w:r>
      <w:r w:rsidRPr="004A4F0B">
        <w:rPr>
          <w:rFonts w:asciiTheme="minorHAnsi" w:hAnsiTheme="minorHAnsi"/>
          <w:color w:val="707070" w:themeColor="accent1"/>
        </w:rPr>
        <w:t xml:space="preserve"> experimenting with different amount of clusters anywhere from 10 or more clusters allows us to see that there are some neighborhoods with similar characteristics, and allows us to see that restaurants</w:t>
      </w:r>
      <w:r>
        <w:rPr>
          <w:rFonts w:asciiTheme="minorHAnsi" w:hAnsiTheme="minorHAnsi"/>
          <w:color w:val="707070" w:themeColor="accent1"/>
        </w:rPr>
        <w:t xml:space="preserve"> and stores</w:t>
      </w:r>
      <w:r w:rsidRPr="004A4F0B">
        <w:rPr>
          <w:rFonts w:asciiTheme="minorHAnsi" w:hAnsiTheme="minorHAnsi"/>
          <w:color w:val="707070" w:themeColor="accent1"/>
        </w:rPr>
        <w:t xml:space="preserve"> are</w:t>
      </w:r>
      <w:r>
        <w:rPr>
          <w:rFonts w:asciiTheme="minorHAnsi" w:hAnsiTheme="minorHAnsi"/>
          <w:color w:val="707070" w:themeColor="accent1"/>
        </w:rPr>
        <w:t xml:space="preserve"> very common like a regular city</w:t>
      </w:r>
      <w:r w:rsidRPr="004A4F0B">
        <w:rPr>
          <w:rFonts w:asciiTheme="minorHAnsi" w:hAnsiTheme="minorHAnsi"/>
          <w:color w:val="707070" w:themeColor="accent1"/>
        </w:rPr>
        <w:t>. Some neighborhoods</w:t>
      </w:r>
      <w:r>
        <w:rPr>
          <w:rFonts w:asciiTheme="minorHAnsi" w:hAnsiTheme="minorHAnsi"/>
          <w:color w:val="707070" w:themeColor="accent1"/>
        </w:rPr>
        <w:t xml:space="preserve"> also </w:t>
      </w:r>
      <w:r w:rsidRPr="004A4F0B">
        <w:rPr>
          <w:rFonts w:asciiTheme="minorHAnsi" w:hAnsiTheme="minorHAnsi"/>
          <w:color w:val="707070" w:themeColor="accent1"/>
        </w:rPr>
        <w:t xml:space="preserve">have parks, yoga studios, </w:t>
      </w:r>
      <w:r>
        <w:rPr>
          <w:rFonts w:asciiTheme="minorHAnsi" w:hAnsiTheme="minorHAnsi"/>
          <w:color w:val="707070" w:themeColor="accent1"/>
        </w:rPr>
        <w:t xml:space="preserve">and gyms </w:t>
      </w:r>
      <w:r w:rsidRPr="004A4F0B">
        <w:rPr>
          <w:rFonts w:asciiTheme="minorHAnsi" w:hAnsiTheme="minorHAnsi"/>
          <w:color w:val="707070" w:themeColor="accent1"/>
        </w:rPr>
        <w:t>as their main venues.</w:t>
      </w:r>
    </w:p>
    <w:p w14:paraId="0C4E5DE5" w14:textId="0489DD21" w:rsidR="004A4F0B" w:rsidRPr="004A4F0B" w:rsidRDefault="004A4F0B" w:rsidP="004A4F0B">
      <w:pPr>
        <w:pStyle w:val="Heading2"/>
        <w:numPr>
          <w:ilvl w:val="0"/>
          <w:numId w:val="0"/>
        </w:numPr>
        <w:ind w:left="360"/>
        <w:rPr>
          <w:rFonts w:asciiTheme="minorHAnsi" w:hAnsiTheme="minorHAnsi"/>
          <w:color w:val="707070" w:themeColor="accent1"/>
        </w:rPr>
      </w:pPr>
      <w:r w:rsidRPr="004A4F0B">
        <w:rPr>
          <w:rFonts w:asciiTheme="minorHAnsi" w:hAnsiTheme="minorHAnsi"/>
          <w:color w:val="707070" w:themeColor="accent1"/>
        </w:rPr>
        <w:t xml:space="preserve">This suggests that in the Orlando area, </w:t>
      </w:r>
      <w:r>
        <w:rPr>
          <w:rFonts w:asciiTheme="minorHAnsi" w:hAnsiTheme="minorHAnsi"/>
          <w:color w:val="707070" w:themeColor="accent1"/>
        </w:rPr>
        <w:t>customers are interested mostly in</w:t>
      </w:r>
      <w:r w:rsidRPr="004A4F0B">
        <w:rPr>
          <w:rFonts w:asciiTheme="minorHAnsi" w:hAnsiTheme="minorHAnsi"/>
          <w:color w:val="707070" w:themeColor="accent1"/>
        </w:rPr>
        <w:t xml:space="preserve"> food venues</w:t>
      </w:r>
      <w:r>
        <w:rPr>
          <w:rFonts w:asciiTheme="minorHAnsi" w:hAnsiTheme="minorHAnsi"/>
          <w:color w:val="707070" w:themeColor="accent1"/>
        </w:rPr>
        <w:t>, but less intuitively they are</w:t>
      </w:r>
      <w:r w:rsidRPr="004A4F0B">
        <w:rPr>
          <w:rFonts w:asciiTheme="minorHAnsi" w:hAnsiTheme="minorHAnsi"/>
          <w:color w:val="707070" w:themeColor="accent1"/>
        </w:rPr>
        <w:t xml:space="preserve"> also </w:t>
      </w:r>
      <w:r>
        <w:rPr>
          <w:rFonts w:asciiTheme="minorHAnsi" w:hAnsiTheme="minorHAnsi"/>
          <w:color w:val="707070" w:themeColor="accent1"/>
        </w:rPr>
        <w:t xml:space="preserve">interested </w:t>
      </w:r>
      <w:r w:rsidRPr="004A4F0B">
        <w:rPr>
          <w:rFonts w:asciiTheme="minorHAnsi" w:hAnsiTheme="minorHAnsi"/>
          <w:color w:val="707070" w:themeColor="accent1"/>
        </w:rPr>
        <w:t>in fitness-health</w:t>
      </w:r>
      <w:r w:rsidR="00055FB5">
        <w:rPr>
          <w:rFonts w:asciiTheme="minorHAnsi" w:hAnsiTheme="minorHAnsi"/>
          <w:color w:val="707070" w:themeColor="accent1"/>
        </w:rPr>
        <w:t xml:space="preserve"> venues, which directs us to look </w:t>
      </w:r>
      <w:r w:rsidRPr="004A4F0B">
        <w:rPr>
          <w:rFonts w:asciiTheme="minorHAnsi" w:hAnsiTheme="minorHAnsi"/>
          <w:color w:val="707070" w:themeColor="accent1"/>
        </w:rPr>
        <w:t>at the possibility of exploring a food-health business project.</w:t>
      </w:r>
    </w:p>
    <w:p w14:paraId="0A1B5E3C" w14:textId="6FEA1105" w:rsidR="00992E39" w:rsidRDefault="004A4F0B" w:rsidP="00992E39">
      <w:pPr>
        <w:pStyle w:val="Heading2"/>
        <w:numPr>
          <w:ilvl w:val="0"/>
          <w:numId w:val="0"/>
        </w:numPr>
        <w:ind w:left="360"/>
        <w:rPr>
          <w:rFonts w:asciiTheme="minorHAnsi" w:hAnsiTheme="minorHAnsi"/>
          <w:color w:val="707070" w:themeColor="accent1"/>
        </w:rPr>
      </w:pPr>
      <w:r w:rsidRPr="004A4F0B">
        <w:rPr>
          <w:rFonts w:asciiTheme="minorHAnsi" w:hAnsiTheme="minorHAnsi"/>
          <w:color w:val="707070" w:themeColor="accent1"/>
        </w:rPr>
        <w:t xml:space="preserve">In addition, there are is very few amount of vegetarian-vegan restaurants locally which would also provide an interesting niche for a </w:t>
      </w:r>
      <w:r w:rsidR="00055FB5" w:rsidRPr="004A4F0B">
        <w:rPr>
          <w:rFonts w:asciiTheme="minorHAnsi" w:hAnsiTheme="minorHAnsi"/>
          <w:color w:val="707070" w:themeColor="accent1"/>
        </w:rPr>
        <w:t>restaurant</w:t>
      </w:r>
      <w:r w:rsidRPr="004A4F0B">
        <w:rPr>
          <w:rFonts w:asciiTheme="minorHAnsi" w:hAnsiTheme="minorHAnsi"/>
          <w:color w:val="707070" w:themeColor="accent1"/>
        </w:rPr>
        <w:t xml:space="preserve">. The neighborhoods where we can find these vegetarian/vegan restaurants are: Dover Manor, East Central Park, </w:t>
      </w:r>
      <w:proofErr w:type="spellStart"/>
      <w:r w:rsidRPr="004A4F0B">
        <w:rPr>
          <w:rFonts w:asciiTheme="minorHAnsi" w:hAnsiTheme="minorHAnsi"/>
          <w:color w:val="707070" w:themeColor="accent1"/>
        </w:rPr>
        <w:t>Colonialtown</w:t>
      </w:r>
      <w:proofErr w:type="spellEnd"/>
      <w:r w:rsidRPr="004A4F0B">
        <w:rPr>
          <w:rFonts w:asciiTheme="minorHAnsi" w:hAnsiTheme="minorHAnsi"/>
          <w:color w:val="707070" w:themeColor="accent1"/>
        </w:rPr>
        <w:t xml:space="preserve"> North, </w:t>
      </w:r>
      <w:proofErr w:type="spellStart"/>
      <w:r w:rsidRPr="004A4F0B">
        <w:rPr>
          <w:rFonts w:asciiTheme="minorHAnsi" w:hAnsiTheme="minorHAnsi"/>
          <w:color w:val="707070" w:themeColor="accent1"/>
        </w:rPr>
        <w:t>Colonialtown</w:t>
      </w:r>
      <w:proofErr w:type="spellEnd"/>
      <w:r w:rsidRPr="004A4F0B">
        <w:rPr>
          <w:rFonts w:asciiTheme="minorHAnsi" w:hAnsiTheme="minorHAnsi"/>
          <w:color w:val="707070" w:themeColor="accent1"/>
        </w:rPr>
        <w:t xml:space="preserve"> South, Park Lake/Highland, Lake Fairview, and </w:t>
      </w:r>
      <w:proofErr w:type="spellStart"/>
      <w:r w:rsidRPr="004A4F0B">
        <w:rPr>
          <w:rFonts w:asciiTheme="minorHAnsi" w:hAnsiTheme="minorHAnsi"/>
          <w:color w:val="707070" w:themeColor="accent1"/>
        </w:rPr>
        <w:t>Millenia</w:t>
      </w:r>
      <w:proofErr w:type="spellEnd"/>
      <w:r w:rsidRPr="004A4F0B">
        <w:rPr>
          <w:rFonts w:asciiTheme="minorHAnsi" w:hAnsiTheme="minorHAnsi"/>
          <w:color w:val="707070" w:themeColor="accent1"/>
        </w:rPr>
        <w:t>.</w:t>
      </w:r>
    </w:p>
    <w:p w14:paraId="40F0E379" w14:textId="1DDC2338" w:rsidR="00992E39" w:rsidRDefault="00992E39" w:rsidP="004A4F0B">
      <w:pPr>
        <w:pStyle w:val="Heading2"/>
        <w:numPr>
          <w:ilvl w:val="0"/>
          <w:numId w:val="0"/>
        </w:numPr>
        <w:ind w:left="360"/>
        <w:rPr>
          <w:rFonts w:asciiTheme="minorHAnsi" w:hAnsiTheme="minorHAnsi"/>
          <w:color w:val="707070" w:themeColor="accent1"/>
        </w:rPr>
      </w:pPr>
      <w:r>
        <w:rPr>
          <w:rFonts w:asciiTheme="minorHAnsi" w:hAnsiTheme="minorHAnsi"/>
          <w:noProof/>
          <w:color w:val="707070" w:themeColor="accent1"/>
          <w:lang w:eastAsia="en-US"/>
        </w:rPr>
        <w:drawing>
          <wp:inline distT="0" distB="0" distL="0" distR="0" wp14:anchorId="56B560FE" wp14:editId="0D1C9DBD">
            <wp:extent cx="5476875" cy="1371600"/>
            <wp:effectExtent l="0" t="0" r="9525" b="0"/>
            <wp:docPr id="6" name="Picture 6" descr="Screen%20Shot%202019-05-17%20at%2012.16.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05-17%20at%2012.16.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371600"/>
                    </a:xfrm>
                    <a:prstGeom prst="rect">
                      <a:avLst/>
                    </a:prstGeom>
                    <a:noFill/>
                    <a:ln>
                      <a:noFill/>
                    </a:ln>
                  </pic:spPr>
                </pic:pic>
              </a:graphicData>
            </a:graphic>
          </wp:inline>
        </w:drawing>
      </w:r>
    </w:p>
    <w:p w14:paraId="48E66A4A" w14:textId="76923FAA" w:rsidR="004A4F0B" w:rsidRDefault="00992E39" w:rsidP="00992E39">
      <w:pPr>
        <w:pStyle w:val="Heading3"/>
      </w:pPr>
      <w:r>
        <w:t>By Venue Category</w:t>
      </w:r>
    </w:p>
    <w:p w14:paraId="4FCD9838" w14:textId="77777777" w:rsid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t>Due to the limited amount of insight provided by the segmentation and clustering by neighborhood, we proceed to segment the data by venue category thus showing what are the most common neighborhoods for each kind of venue.</w:t>
      </w:r>
    </w:p>
    <w:p w14:paraId="36D55789" w14:textId="15748907" w:rsid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t xml:space="preserve">This new arrangement of the data allows us to look at the categories we are now interested in e.g. Gyms and restaurants. As a highlight, the </w:t>
      </w:r>
      <w:proofErr w:type="spellStart"/>
      <w:r w:rsidRPr="00C5689A">
        <w:rPr>
          <w:rFonts w:asciiTheme="minorHAnsi" w:hAnsiTheme="minorHAnsi"/>
          <w:color w:val="707070" w:themeColor="accent1"/>
        </w:rPr>
        <w:t>Metrowest</w:t>
      </w:r>
      <w:proofErr w:type="spellEnd"/>
      <w:r w:rsidRPr="00C5689A">
        <w:rPr>
          <w:rFonts w:asciiTheme="minorHAnsi" w:hAnsiTheme="minorHAnsi"/>
          <w:color w:val="707070" w:themeColor="accent1"/>
        </w:rPr>
        <w:t xml:space="preserve"> neighborhood has </w:t>
      </w:r>
      <w:r w:rsidRPr="00C5689A">
        <w:rPr>
          <w:rFonts w:asciiTheme="minorHAnsi" w:hAnsiTheme="minorHAnsi"/>
          <w:color w:val="707070" w:themeColor="accent1"/>
        </w:rPr>
        <w:lastRenderedPageBreak/>
        <w:t xml:space="preserve">the highest amount of Gyms / Fitness Center category in the city as do, </w:t>
      </w:r>
      <w:proofErr w:type="spellStart"/>
      <w:r w:rsidRPr="00C5689A">
        <w:rPr>
          <w:rFonts w:asciiTheme="minorHAnsi" w:hAnsiTheme="minorHAnsi"/>
          <w:color w:val="707070" w:themeColor="accent1"/>
        </w:rPr>
        <w:t>Wadeview</w:t>
      </w:r>
      <w:proofErr w:type="spellEnd"/>
      <w:r w:rsidRPr="00C5689A">
        <w:rPr>
          <w:rFonts w:asciiTheme="minorHAnsi" w:hAnsiTheme="minorHAnsi"/>
          <w:color w:val="707070" w:themeColor="accent1"/>
        </w:rPr>
        <w:t xml:space="preserve"> Park, Colonial Town Center and </w:t>
      </w:r>
      <w:proofErr w:type="spellStart"/>
      <w:r w:rsidRPr="00C5689A">
        <w:rPr>
          <w:rFonts w:asciiTheme="minorHAnsi" w:hAnsiTheme="minorHAnsi"/>
          <w:color w:val="707070" w:themeColor="accent1"/>
        </w:rPr>
        <w:t>Coytown</w:t>
      </w:r>
      <w:proofErr w:type="spellEnd"/>
      <w:r w:rsidRPr="00C5689A">
        <w:rPr>
          <w:rFonts w:asciiTheme="minorHAnsi" w:hAnsiTheme="minorHAnsi"/>
          <w:color w:val="707070" w:themeColor="accent1"/>
        </w:rPr>
        <w:t xml:space="preserve">. </w:t>
      </w:r>
    </w:p>
    <w:p w14:paraId="144D4A2E" w14:textId="04D96333" w:rsidR="00C5689A" w:rsidRPr="00C5689A" w:rsidRDefault="00C5689A" w:rsidP="00C5689A">
      <w:pPr>
        <w:pStyle w:val="Heading2"/>
        <w:numPr>
          <w:ilvl w:val="0"/>
          <w:numId w:val="0"/>
        </w:numPr>
        <w:ind w:left="360"/>
        <w:rPr>
          <w:rFonts w:asciiTheme="minorHAnsi" w:hAnsiTheme="minorHAnsi"/>
          <w:color w:val="707070" w:themeColor="accent1"/>
        </w:rPr>
      </w:pPr>
      <w:r>
        <w:rPr>
          <w:rFonts w:asciiTheme="minorHAnsi" w:hAnsiTheme="minorHAnsi"/>
          <w:noProof/>
          <w:color w:val="707070" w:themeColor="accent1"/>
          <w:lang w:eastAsia="en-US"/>
        </w:rPr>
        <w:drawing>
          <wp:inline distT="0" distB="0" distL="0" distR="0" wp14:anchorId="0EE2A2D2" wp14:editId="5E63BBFC">
            <wp:extent cx="1386357" cy="1250112"/>
            <wp:effectExtent l="0" t="0" r="10795" b="0"/>
            <wp:docPr id="7" name="Picture 7" descr="Screen%20Shot%202019-05-17%20at%2012.2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5-17%20at%2012.20.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2551" cy="1255697"/>
                    </a:xfrm>
                    <a:prstGeom prst="rect">
                      <a:avLst/>
                    </a:prstGeom>
                    <a:noFill/>
                    <a:ln>
                      <a:noFill/>
                    </a:ln>
                  </pic:spPr>
                </pic:pic>
              </a:graphicData>
            </a:graphic>
          </wp:inline>
        </w:drawing>
      </w:r>
      <w:r>
        <w:rPr>
          <w:rFonts w:asciiTheme="minorHAnsi" w:hAnsiTheme="minorHAnsi"/>
          <w:noProof/>
          <w:color w:val="707070" w:themeColor="accent1"/>
          <w:lang w:eastAsia="en-US"/>
        </w:rPr>
        <w:drawing>
          <wp:inline distT="0" distB="0" distL="0" distR="0" wp14:anchorId="46065726" wp14:editId="1704483B">
            <wp:extent cx="1667850" cy="1257408"/>
            <wp:effectExtent l="0" t="0" r="8890" b="0"/>
            <wp:docPr id="8" name="Picture 8" descr="Screen%20Shot%202019-05-17%20at%2012.2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5-17%20at%2012.20.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6663" cy="1271591"/>
                    </a:xfrm>
                    <a:prstGeom prst="rect">
                      <a:avLst/>
                    </a:prstGeom>
                    <a:noFill/>
                    <a:ln>
                      <a:noFill/>
                    </a:ln>
                  </pic:spPr>
                </pic:pic>
              </a:graphicData>
            </a:graphic>
          </wp:inline>
        </w:drawing>
      </w:r>
    </w:p>
    <w:p w14:paraId="624FBF60" w14:textId="70D1BC5D" w:rsidR="00C5689A" w:rsidRP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t>In addition</w:t>
      </w:r>
      <w:r>
        <w:rPr>
          <w:rFonts w:asciiTheme="minorHAnsi" w:hAnsiTheme="minorHAnsi"/>
          <w:color w:val="707070" w:themeColor="accent1"/>
        </w:rPr>
        <w:t>,</w:t>
      </w:r>
      <w:r w:rsidRPr="00C5689A">
        <w:rPr>
          <w:rFonts w:asciiTheme="minorHAnsi" w:hAnsiTheme="minorHAnsi"/>
          <w:color w:val="707070" w:themeColor="accent1"/>
        </w:rPr>
        <w:t xml:space="preserve"> if we explore which neighborhoods have the highest amount of the venue category </w:t>
      </w:r>
      <w:r>
        <w:rPr>
          <w:rFonts w:asciiTheme="minorHAnsi" w:hAnsiTheme="minorHAnsi"/>
          <w:color w:val="707070" w:themeColor="accent1"/>
        </w:rPr>
        <w:t>‘</w:t>
      </w:r>
      <w:r w:rsidRPr="00C5689A">
        <w:rPr>
          <w:rFonts w:asciiTheme="minorHAnsi" w:hAnsiTheme="minorHAnsi"/>
          <w:color w:val="707070" w:themeColor="accent1"/>
        </w:rPr>
        <w:t>Yoga Studio</w:t>
      </w:r>
      <w:r>
        <w:rPr>
          <w:rFonts w:asciiTheme="minorHAnsi" w:hAnsiTheme="minorHAnsi"/>
          <w:color w:val="707070" w:themeColor="accent1"/>
        </w:rPr>
        <w:t>’</w:t>
      </w:r>
      <w:r w:rsidRPr="00C5689A">
        <w:rPr>
          <w:rFonts w:asciiTheme="minorHAnsi" w:hAnsiTheme="minorHAnsi"/>
          <w:color w:val="707070" w:themeColor="accent1"/>
        </w:rPr>
        <w:t>, we find East Central Park, Audubon Park, Colonial Town Center, Williamsburg, Park Lake/ Highland and Lake Formosa.</w:t>
      </w:r>
    </w:p>
    <w:p w14:paraId="5B6021C5" w14:textId="77777777" w:rsid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drawing>
          <wp:inline distT="0" distB="0" distL="0" distR="0" wp14:anchorId="15A82E45" wp14:editId="1F651495">
            <wp:extent cx="1765935" cy="1388832"/>
            <wp:effectExtent l="0" t="0" r="12065" b="8255"/>
            <wp:docPr id="9" name="Picture 9" descr="Screen%20Shot%202019-05-17%20at%2012.23.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9-05-17%20at%2012.23.3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2865" cy="1394282"/>
                    </a:xfrm>
                    <a:prstGeom prst="rect">
                      <a:avLst/>
                    </a:prstGeom>
                    <a:noFill/>
                    <a:ln>
                      <a:noFill/>
                    </a:ln>
                  </pic:spPr>
                </pic:pic>
              </a:graphicData>
            </a:graphic>
          </wp:inline>
        </w:drawing>
      </w:r>
    </w:p>
    <w:p w14:paraId="73CBCD6C" w14:textId="72575708" w:rsid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t>This is relevant because these would be potential neighborhoods where we could introduce our Health</w:t>
      </w:r>
      <w:r>
        <w:rPr>
          <w:rFonts w:asciiTheme="minorHAnsi" w:hAnsiTheme="minorHAnsi"/>
          <w:color w:val="707070" w:themeColor="accent1"/>
        </w:rPr>
        <w:t>y-Food-Vegan restaurant concept, given that there seem to markets for fitness and health enthusiasts.</w:t>
      </w:r>
    </w:p>
    <w:p w14:paraId="6BA0538F" w14:textId="6C94A583" w:rsidR="001135EF" w:rsidRDefault="00C5689A" w:rsidP="001135EF">
      <w:pPr>
        <w:pStyle w:val="Heading2"/>
        <w:numPr>
          <w:ilvl w:val="1"/>
          <w:numId w:val="2"/>
        </w:numPr>
      </w:pPr>
      <w:r>
        <w:t>Conclusions</w:t>
      </w:r>
    </w:p>
    <w:p w14:paraId="1BB2B1B7" w14:textId="60FE00F1" w:rsidR="00C5689A" w:rsidRPr="00C5689A" w:rsidRDefault="00C5689A" w:rsidP="00C5689A">
      <w:pPr>
        <w:pStyle w:val="Heading2"/>
        <w:numPr>
          <w:ilvl w:val="0"/>
          <w:numId w:val="0"/>
        </w:numPr>
        <w:ind w:left="360"/>
        <w:rPr>
          <w:rFonts w:asciiTheme="minorHAnsi" w:hAnsiTheme="minorHAnsi"/>
          <w:color w:val="707070" w:themeColor="accent1"/>
        </w:rPr>
      </w:pPr>
      <w:r w:rsidRPr="00C5689A">
        <w:rPr>
          <w:rFonts w:asciiTheme="minorHAnsi" w:hAnsiTheme="minorHAnsi"/>
          <w:color w:val="707070" w:themeColor="accent1"/>
        </w:rPr>
        <w:t>Overall in Or</w:t>
      </w:r>
      <w:r w:rsidR="00B1629C">
        <w:rPr>
          <w:rFonts w:asciiTheme="minorHAnsi" w:hAnsiTheme="minorHAnsi"/>
          <w:color w:val="707070" w:themeColor="accent1"/>
        </w:rPr>
        <w:t>lando the most common venues</w:t>
      </w:r>
      <w:r w:rsidRPr="00C5689A">
        <w:rPr>
          <w:rFonts w:asciiTheme="minorHAnsi" w:hAnsiTheme="minorHAnsi"/>
          <w:color w:val="707070" w:themeColor="accent1"/>
        </w:rPr>
        <w:t>:</w:t>
      </w:r>
    </w:p>
    <w:p w14:paraId="00B293E2" w14:textId="3F47FBA2" w:rsidR="001135EF" w:rsidRDefault="00C5689A" w:rsidP="001135EF">
      <w:r>
        <w:rPr>
          <w:noProof/>
          <w:lang w:eastAsia="en-US"/>
        </w:rPr>
        <w:drawing>
          <wp:inline distT="0" distB="0" distL="0" distR="0" wp14:anchorId="1312C884" wp14:editId="26599F0C">
            <wp:extent cx="2223135" cy="3213039"/>
            <wp:effectExtent l="0" t="0" r="12065" b="0"/>
            <wp:docPr id="10" name="Picture 10" descr="Screen%20Shot%202019-05-17%20at%2012.27.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9-05-17%20at%2012.27.2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5500" cy="3230909"/>
                    </a:xfrm>
                    <a:prstGeom prst="rect">
                      <a:avLst/>
                    </a:prstGeom>
                    <a:noFill/>
                    <a:ln>
                      <a:noFill/>
                    </a:ln>
                  </pic:spPr>
                </pic:pic>
              </a:graphicData>
            </a:graphic>
          </wp:inline>
        </w:drawing>
      </w:r>
    </w:p>
    <w:p w14:paraId="427EA2FB" w14:textId="0326B700" w:rsidR="00B1629C" w:rsidRDefault="00B1629C" w:rsidP="00B1629C">
      <w:r>
        <w:lastRenderedPageBreak/>
        <w:t>So i</w:t>
      </w:r>
      <w:r>
        <w:t>nitially, a Vegan Restaurant would be competing with Pizza Places, Sandwich Places, and Fast Food Restaurants, and American Restaurants, which are the top 5 venue categories in Orlando.</w:t>
      </w:r>
    </w:p>
    <w:p w14:paraId="09BE143F" w14:textId="43F39051" w:rsidR="00B1629C" w:rsidRDefault="00B1629C" w:rsidP="00B1629C">
      <w:r>
        <w:t>However, gyms are also ubiquitous, with</w:t>
      </w:r>
      <w:r>
        <w:t xml:space="preserve"> almost 100 in the entire city. As well as parks with 132 parks in the area.</w:t>
      </w:r>
    </w:p>
    <w:p w14:paraId="212F3897" w14:textId="468101A4" w:rsidR="00B1629C" w:rsidRDefault="00B1629C" w:rsidP="00B1629C">
      <w:r>
        <w:t xml:space="preserve">A restaurant that represents a healthy option to pizzas, sandwiches and fast food, could be an interesting business model. </w:t>
      </w:r>
      <w:proofErr w:type="spellStart"/>
      <w:r>
        <w:t>Metrowest</w:t>
      </w:r>
      <w:proofErr w:type="spellEnd"/>
      <w:r>
        <w:t xml:space="preserve"> and </w:t>
      </w:r>
      <w:proofErr w:type="spellStart"/>
      <w:r>
        <w:t>Wadeview</w:t>
      </w:r>
      <w:proofErr w:type="spellEnd"/>
      <w:r>
        <w:t xml:space="preserve"> Park in particular seem to be inter</w:t>
      </w:r>
      <w:r>
        <w:t>esting areas to further explore given that they have a high number of gyms.</w:t>
      </w:r>
    </w:p>
    <w:p w14:paraId="394FFB20" w14:textId="74200E68" w:rsidR="00B1629C" w:rsidRDefault="00B1629C" w:rsidP="00B1629C">
      <w:r>
        <w:t>This additional exploration could include demographic information of the neighborhoods such as median income or population per area, as well as real state or rent prices for the business' location.</w:t>
      </w:r>
      <w:r>
        <w:t xml:space="preserve"> Also, a regression could be made regarding the correlation between gyms and healthy food venues in order to see if in other cities people in neighborhoods with a high number of gyms demand healthy food places.</w:t>
      </w:r>
    </w:p>
    <w:p w14:paraId="5B8BCA15" w14:textId="2364539B" w:rsidR="00B1629C" w:rsidRDefault="00B1629C" w:rsidP="00B1629C">
      <w:r>
        <w:t>The value in this model is that it is flexible</w:t>
      </w:r>
      <w:r>
        <w:t xml:space="preserve"> and can be used</w:t>
      </w:r>
      <w:r>
        <w:t xml:space="preserve"> to explore different locations. Leveraging tools like geocoder and Foursquare API is very useful since there is a big am</w:t>
      </w:r>
      <w:r>
        <w:t xml:space="preserve">ount of information available. </w:t>
      </w:r>
    </w:p>
    <w:p w14:paraId="1D4CAC01" w14:textId="786564D0" w:rsidR="00B1629C" w:rsidRDefault="00B1629C" w:rsidP="00B1629C">
      <w:r>
        <w:t xml:space="preserve">The problem of finding a business </w:t>
      </w:r>
      <w:r>
        <w:t>opportunity</w:t>
      </w:r>
      <w:r>
        <w:t xml:space="preserve"> in Orlando has been narrowed down throughout the project to opening a Vegan-Vegetarian Restaurant in an optimal location.</w:t>
      </w:r>
    </w:p>
    <w:p w14:paraId="4C223264" w14:textId="6B0D4BF3" w:rsidR="00B1629C" w:rsidRDefault="00B1629C" w:rsidP="00B1629C">
      <w:r>
        <w:t xml:space="preserve">The data that was generated in the project allowed to both define the problem and to point into a solution. </w:t>
      </w:r>
    </w:p>
    <w:p w14:paraId="6A977934" w14:textId="7827A14F" w:rsidR="00B1629C" w:rsidRDefault="00B1629C" w:rsidP="00B1629C">
      <w:r>
        <w:t>We could conclude that the project has given an initial solution to the problem:</w:t>
      </w:r>
    </w:p>
    <w:p w14:paraId="51C44441" w14:textId="5AE8172E" w:rsidR="00B1629C" w:rsidRDefault="00B1629C" w:rsidP="00B1629C">
      <w:r>
        <w:t>What is an interesting business venture in the Orlando Area?</w:t>
      </w:r>
    </w:p>
    <w:p w14:paraId="24C21385" w14:textId="1CA84E1B" w:rsidR="00B1629C" w:rsidRDefault="00B1629C" w:rsidP="00B1629C">
      <w:r>
        <w:t xml:space="preserve">However, we only used the Foursquare API for benchmarking by location. The Foursquare API could be further leveraged to do sentiment analysis surrounding venues in Orlando by </w:t>
      </w:r>
      <w:r>
        <w:t>analyzing</w:t>
      </w:r>
      <w:r>
        <w:t xml:space="preserve"> people's review and thus having direct contact with the customers. </w:t>
      </w:r>
      <w:r>
        <w:t>However,</w:t>
      </w:r>
      <w:r>
        <w:t xml:space="preserve"> the call limits in Foursquare API don't allow to obt</w:t>
      </w:r>
      <w:r>
        <w:t>ain a large amount of this data but</w:t>
      </w:r>
      <w:r>
        <w:t>, this is where the most valuable information is at.</w:t>
      </w:r>
    </w:p>
    <w:p w14:paraId="2159396B" w14:textId="3FF59ECC" w:rsidR="00B1629C" w:rsidRDefault="00B1629C" w:rsidP="00B1629C">
      <w:r>
        <w:t xml:space="preserve">We thus conclude, that according to this benchmarking study, the Vegetarian/Vegan Restaurant has limited competition in its niche. However, in a more global sense it is competing against fast food and </w:t>
      </w:r>
      <w:r>
        <w:t>Amer</w:t>
      </w:r>
      <w:bookmarkStart w:id="0" w:name="_GoBack"/>
      <w:bookmarkEnd w:id="0"/>
      <w:r>
        <w:t>ican</w:t>
      </w:r>
      <w:r>
        <w:t xml:space="preserve"> food which is ubiquitous in Orlando. Thus, an option for the business model would be to adopt fast food and </w:t>
      </w:r>
      <w:r>
        <w:t>American</w:t>
      </w:r>
      <w:r>
        <w:t xml:space="preserve"> dishes and transform them into vegan dishes, in order to appeal to a larger market since the Vegetarian / Vegan Restaurant niche is presently small.</w:t>
      </w:r>
    </w:p>
    <w:p w14:paraId="5DDFED30" w14:textId="77777777" w:rsidR="00593C47" w:rsidRDefault="00593C47" w:rsidP="001135EF"/>
    <w:sectPr w:rsidR="00593C47">
      <w:footerReference w:type="default" r:id="rId1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02F52" w14:textId="77777777" w:rsidR="00703EF2" w:rsidRDefault="00703EF2">
      <w:pPr>
        <w:spacing w:after="0" w:line="240" w:lineRule="auto"/>
      </w:pPr>
      <w:r>
        <w:separator/>
      </w:r>
    </w:p>
    <w:p w14:paraId="50941EBA" w14:textId="77777777" w:rsidR="00703EF2" w:rsidRDefault="00703EF2"/>
  </w:endnote>
  <w:endnote w:type="continuationSeparator" w:id="0">
    <w:p w14:paraId="03E95B2B" w14:textId="77777777" w:rsidR="00703EF2" w:rsidRDefault="00703EF2">
      <w:pPr>
        <w:spacing w:after="0" w:line="240" w:lineRule="auto"/>
      </w:pPr>
      <w:r>
        <w:continuationSeparator/>
      </w:r>
    </w:p>
    <w:p w14:paraId="2A5B2410" w14:textId="77777777" w:rsidR="00703EF2" w:rsidRDefault="00703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7B1A0" w14:textId="77777777" w:rsidR="00593C47" w:rsidRDefault="00703EF2">
    <w:pPr>
      <w:pStyle w:val="Footer"/>
    </w:pPr>
    <w:r>
      <w:fldChar w:fldCharType="begin"/>
    </w:r>
    <w:r>
      <w:instrText xml:space="preserve"> PAGE   \* MERGEFORMAT </w:instrText>
    </w:r>
    <w:r>
      <w:fldChar w:fldCharType="separate"/>
    </w:r>
    <w:r w:rsidR="00B1629C">
      <w:rPr>
        <w:noProof/>
      </w:rPr>
      <w:t>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73BFD" w14:textId="77777777" w:rsidR="00703EF2" w:rsidRDefault="00703EF2">
      <w:pPr>
        <w:spacing w:after="0" w:line="240" w:lineRule="auto"/>
      </w:pPr>
      <w:r>
        <w:separator/>
      </w:r>
    </w:p>
    <w:p w14:paraId="564518BF" w14:textId="77777777" w:rsidR="00703EF2" w:rsidRDefault="00703EF2"/>
  </w:footnote>
  <w:footnote w:type="continuationSeparator" w:id="0">
    <w:p w14:paraId="4C6FA907" w14:textId="77777777" w:rsidR="00703EF2" w:rsidRDefault="00703EF2">
      <w:pPr>
        <w:spacing w:after="0" w:line="240" w:lineRule="auto"/>
      </w:pPr>
      <w:r>
        <w:continuationSeparator/>
      </w:r>
    </w:p>
    <w:p w14:paraId="72B44F33" w14:textId="77777777" w:rsidR="00703EF2" w:rsidRDefault="00703EF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EF"/>
    <w:rsid w:val="00055FB5"/>
    <w:rsid w:val="000B6C75"/>
    <w:rsid w:val="001135EF"/>
    <w:rsid w:val="00184BE3"/>
    <w:rsid w:val="004A4F0B"/>
    <w:rsid w:val="00593C47"/>
    <w:rsid w:val="00671531"/>
    <w:rsid w:val="00703EF2"/>
    <w:rsid w:val="00992E39"/>
    <w:rsid w:val="00B1629C"/>
    <w:rsid w:val="00C5689A"/>
    <w:rsid w:val="00E52681"/>
    <w:rsid w:val="00F6459D"/>
    <w:rsid w:val="00F7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4B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lazar/Library/Containers/com.microsoft.Word/Data/Library/Caches/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10771AFBE28145896B49FA27776992"/>
        <w:category>
          <w:name w:val="General"/>
          <w:gallery w:val="placeholder"/>
        </w:category>
        <w:types>
          <w:type w:val="bbPlcHdr"/>
        </w:types>
        <w:behaviors>
          <w:behavior w:val="content"/>
        </w:behaviors>
        <w:guid w:val="{AF123F14-9E7A-F245-AA5F-E7142E0B0235}"/>
      </w:docPartPr>
      <w:docPartBody>
        <w:p w:rsidR="00000000" w:rsidRDefault="008319B1">
          <w:pPr>
            <w:pStyle w:val="5410771AFBE28145896B49FA27776992"/>
          </w:pPr>
          <w:r>
            <w:rPr>
              <w:noProof/>
            </w:rPr>
            <w:t>To get started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B1"/>
    <w:rsid w:val="008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5B9BD5"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5B9BD5"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588A5F0E5B44D9DE6498B40E5E24C">
    <w:name w:val="078588A5F0E5B44D9DE6498B40E5E24C"/>
  </w:style>
  <w:style w:type="paragraph" w:customStyle="1" w:styleId="C1F767EFBEC4E3458025C1C63D7F8C42">
    <w:name w:val="C1F767EFBEC4E3458025C1C63D7F8C42"/>
  </w:style>
  <w:style w:type="paragraph" w:customStyle="1" w:styleId="0656EDF147747A479305F0A21C243801">
    <w:name w:val="0656EDF147747A479305F0A21C243801"/>
  </w:style>
  <w:style w:type="paragraph" w:customStyle="1" w:styleId="5410771AFBE28145896B49FA27776992">
    <w:name w:val="5410771AFBE28145896B49FA27776992"/>
  </w:style>
  <w:style w:type="paragraph" w:customStyle="1" w:styleId="6BCED3963470CE4CB370687E9D73509B">
    <w:name w:val="6BCED3963470CE4CB370687E9D73509B"/>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5B9BD5"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B9BD5"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F92381C85AD8E9478E6250238D2AF8ED">
    <w:name w:val="F92381C85AD8E9478E6250238D2AF8ED"/>
  </w:style>
  <w:style w:type="paragraph" w:customStyle="1" w:styleId="85E3C0807FAECE4F8C46C1F8F9316270">
    <w:name w:val="85E3C0807FAECE4F8C46C1F8F9316270"/>
  </w:style>
  <w:style w:type="paragraph" w:customStyle="1" w:styleId="4BCA898ED8B90148962AEA0D7AAF1618">
    <w:name w:val="4BCA898ED8B90148962AEA0D7AAF1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54</TotalTime>
  <Pages>8</Pages>
  <Words>1554</Words>
  <Characters>8860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2019-05-17T09:20:00Z</dcterms:created>
  <dcterms:modified xsi:type="dcterms:W3CDTF">2019-05-17T10:36:00Z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